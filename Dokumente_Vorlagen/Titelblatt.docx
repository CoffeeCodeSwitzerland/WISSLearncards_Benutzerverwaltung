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6C" w:rsidRDefault="000A136C" w:rsidP="000A136C">
      <w:pPr>
        <w:pStyle w:val="Titel"/>
        <w:jc w:val="center"/>
      </w:pPr>
    </w:p>
    <w:p w:rsidR="00276455" w:rsidRDefault="000A136C" w:rsidP="000A136C">
      <w:pPr>
        <w:pStyle w:val="Titel"/>
        <w:jc w:val="center"/>
      </w:pPr>
      <w:bookmarkStart w:id="0" w:name="_GoBack"/>
      <w:r>
        <w:t>Projekt WISSLearncards</w:t>
      </w:r>
    </w:p>
    <w:p w:rsidR="000A136C" w:rsidRDefault="000A136C" w:rsidP="000A136C">
      <w:pPr>
        <w:pStyle w:val="Untertitel"/>
        <w:jc w:val="center"/>
      </w:pPr>
    </w:p>
    <w:bookmarkEnd w:id="0"/>
    <w:p w:rsidR="000A136C" w:rsidRDefault="000A136C" w:rsidP="000A136C">
      <w:pPr>
        <w:pStyle w:val="Untertitel"/>
        <w:jc w:val="center"/>
      </w:pPr>
    </w:p>
    <w:p w:rsidR="000A136C" w:rsidRDefault="000A136C" w:rsidP="000A136C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4D3C1" wp14:editId="603C82E8">
            <wp:simplePos x="0" y="0"/>
            <wp:positionH relativeFrom="column">
              <wp:posOffset>26670</wp:posOffset>
            </wp:positionH>
            <wp:positionV relativeFrom="paragraph">
              <wp:posOffset>196850</wp:posOffset>
            </wp:positionV>
            <wp:extent cx="5759450" cy="3573145"/>
            <wp:effectExtent l="19050" t="19050" r="12700" b="273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sl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59450" cy="357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A136C" w:rsidRDefault="000A136C" w:rsidP="000A136C">
      <w:pPr>
        <w:pStyle w:val="Untertitel"/>
        <w:jc w:val="center"/>
      </w:pPr>
    </w:p>
    <w:p w:rsidR="000A136C" w:rsidRDefault="000A136C" w:rsidP="000A136C">
      <w:pPr>
        <w:pStyle w:val="Untertitel"/>
        <w:jc w:val="center"/>
      </w:pPr>
      <w:r>
        <w:t xml:space="preserve">   Sub-Projekt – Benutzerverwaltung</w:t>
      </w:r>
    </w:p>
    <w:p w:rsidR="000A136C" w:rsidRDefault="000A136C" w:rsidP="000A13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104775</wp:posOffset>
                </wp:positionV>
                <wp:extent cx="3971925" cy="123825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9F430" id="Rechteck 4" o:spid="_x0000_s1026" style="position:absolute;margin-left:90.35pt;margin-top:8.25pt;width:312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" filled="f" strokecolor="black [3213]" strokeweight="1.5pt"/>
            </w:pict>
          </mc:Fallback>
        </mc:AlternateContent>
      </w:r>
    </w:p>
    <w:p w:rsidR="000A136C" w:rsidRDefault="000A136C" w:rsidP="000A136C">
      <w:pPr>
        <w:jc w:val="center"/>
      </w:pPr>
      <w:r>
        <w:t>Projekt-Mitarbeiter:</w:t>
      </w:r>
      <w:r>
        <w:tab/>
        <w:t>Frithjof Hoppe</w:t>
      </w:r>
    </w:p>
    <w:p w:rsidR="000A136C" w:rsidRDefault="000A136C" w:rsidP="000A136C">
      <w:pPr>
        <w:ind w:left="1416" w:firstLine="708"/>
        <w:jc w:val="center"/>
      </w:pPr>
      <w:r>
        <w:t>Philippe Krüttli</w:t>
      </w:r>
    </w:p>
    <w:p w:rsidR="000A136C" w:rsidRPr="000A136C" w:rsidRDefault="000A136C" w:rsidP="000A136C">
      <w:pPr>
        <w:ind w:left="1416" w:hanging="707"/>
        <w:jc w:val="center"/>
        <w:rPr>
          <w:color w:val="595959" w:themeColor="text1" w:themeTint="A6"/>
        </w:rPr>
      </w:pPr>
      <w:r w:rsidRPr="000A136C">
        <w:rPr>
          <w:color w:val="595959" w:themeColor="text1" w:themeTint="A6"/>
        </w:rPr>
        <w:t xml:space="preserve">  Projekt-Betreuung:</w:t>
      </w:r>
      <w:r w:rsidRPr="000A136C">
        <w:rPr>
          <w:color w:val="595959" w:themeColor="text1" w:themeTint="A6"/>
        </w:rPr>
        <w:tab/>
        <w:t xml:space="preserve">  Hugo Lucca (Lerncoach)</w:t>
      </w:r>
    </w:p>
    <w:sectPr w:rsidR="000A136C" w:rsidRPr="000A136C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6C" w:rsidRDefault="00081B6C" w:rsidP="007F3E8A">
      <w:pPr>
        <w:spacing w:after="0" w:line="240" w:lineRule="auto"/>
      </w:pPr>
      <w:r>
        <w:separator/>
      </w:r>
    </w:p>
  </w:endnote>
  <w:endnote w:type="continuationSeparator" w:id="0">
    <w:p w:rsidR="00081B6C" w:rsidRDefault="00081B6C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68F" w:rsidRDefault="00081B6C" w:rsidP="000A136C">
    <w:pPr>
      <w:pStyle w:val="Fuzeile"/>
      <w:jc w:val="center"/>
    </w:pPr>
    <w:sdt>
      <w:sdtPr>
        <w:id w:val="-117510717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2764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D53E8" wp14:editId="08C8CD7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ECE647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</w:sdtContent>
        </w:sdt>
      </w:sdtContent>
    </w:sdt>
    <w:r w:rsidR="00DF368F">
      <w:tab/>
    </w:r>
    <w:r w:rsidR="00DF368F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6C" w:rsidRDefault="00081B6C" w:rsidP="007F3E8A">
      <w:pPr>
        <w:spacing w:after="0" w:line="240" w:lineRule="auto"/>
      </w:pPr>
      <w:r>
        <w:separator/>
      </w:r>
    </w:p>
  </w:footnote>
  <w:footnote w:type="continuationSeparator" w:id="0">
    <w:p w:rsidR="00081B6C" w:rsidRDefault="00081B6C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A3637D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136C">
      <w:tab/>
    </w:r>
    <w:r w:rsidR="000A136C">
      <w:tab/>
      <w:t>CoffeeCode</w:t>
    </w:r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8962E9">
      <w:rPr>
        <w:noProof/>
      </w:rPr>
      <w:t>21.06.2017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86"/>
    <w:rsid w:val="000764C0"/>
    <w:rsid w:val="00080770"/>
    <w:rsid w:val="00081B6C"/>
    <w:rsid w:val="000A136C"/>
    <w:rsid w:val="0011313B"/>
    <w:rsid w:val="00256556"/>
    <w:rsid w:val="00276455"/>
    <w:rsid w:val="002B6F4A"/>
    <w:rsid w:val="002E3FED"/>
    <w:rsid w:val="003231F6"/>
    <w:rsid w:val="00324B4D"/>
    <w:rsid w:val="0033548B"/>
    <w:rsid w:val="003A17C7"/>
    <w:rsid w:val="0043387D"/>
    <w:rsid w:val="00493978"/>
    <w:rsid w:val="004A09B4"/>
    <w:rsid w:val="004E583C"/>
    <w:rsid w:val="004F335C"/>
    <w:rsid w:val="00506184"/>
    <w:rsid w:val="00541A22"/>
    <w:rsid w:val="005A67ED"/>
    <w:rsid w:val="005F4DF4"/>
    <w:rsid w:val="00643786"/>
    <w:rsid w:val="00663B73"/>
    <w:rsid w:val="006B70E9"/>
    <w:rsid w:val="006C640C"/>
    <w:rsid w:val="006F4807"/>
    <w:rsid w:val="007222DA"/>
    <w:rsid w:val="00746807"/>
    <w:rsid w:val="0077021E"/>
    <w:rsid w:val="0078025E"/>
    <w:rsid w:val="007F3E8A"/>
    <w:rsid w:val="00806346"/>
    <w:rsid w:val="00873CF8"/>
    <w:rsid w:val="008962E9"/>
    <w:rsid w:val="008B68E8"/>
    <w:rsid w:val="008C493B"/>
    <w:rsid w:val="008F7428"/>
    <w:rsid w:val="009771B4"/>
    <w:rsid w:val="00985608"/>
    <w:rsid w:val="009A2C80"/>
    <w:rsid w:val="00A57A80"/>
    <w:rsid w:val="00AB382B"/>
    <w:rsid w:val="00B23E19"/>
    <w:rsid w:val="00CD59B3"/>
    <w:rsid w:val="00D0690F"/>
    <w:rsid w:val="00D07C8B"/>
    <w:rsid w:val="00D7479F"/>
    <w:rsid w:val="00DF368F"/>
    <w:rsid w:val="00E467E4"/>
    <w:rsid w:val="00E67DFD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3FB594F-101A-4C09-A473-8BE12A7C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136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136C"/>
    <w:rPr>
      <w:rFonts w:eastAsiaTheme="minorEastAsia" w:cstheme="minorBidi"/>
      <w:b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rporate%20Design\Word-Vorlage_mit_aktualisierendem_Dat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@.ch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Word-Vorlage_mit_aktualisierendem_Datum.dotx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Krüttli</dc:creator>
  <cp:keywords/>
  <dc:description/>
  <cp:lastModifiedBy>Philippe Krüttli</cp:lastModifiedBy>
  <cp:revision>4</cp:revision>
  <dcterms:created xsi:type="dcterms:W3CDTF">2017-06-21T12:23:00Z</dcterms:created>
  <dcterms:modified xsi:type="dcterms:W3CDTF">2017-06-21T12:30:00Z</dcterms:modified>
</cp:coreProperties>
</file>