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6455" w:rsidRDefault="00A20B24" w:rsidP="00A20B24">
      <w:pPr>
        <w:pStyle w:val="Titel"/>
      </w:pPr>
      <w:r>
        <w:t>Design</w:t>
      </w:r>
    </w:p>
    <w:p w:rsidR="00A20B24" w:rsidRDefault="00A20B24" w:rsidP="00A20B24">
      <w:r>
        <w:t>Im Sub-Projekt Benutzerverwaltung der Applikation „WISSLearncards“</w:t>
      </w:r>
    </w:p>
    <w:p w:rsidR="00A20B24" w:rsidRDefault="00A20B24" w:rsidP="00A20B24">
      <w:r>
        <w:br w:type="page"/>
      </w:r>
    </w:p>
    <w:p w:rsidR="00004DD9" w:rsidRDefault="00A20B24" w:rsidP="00004DD9">
      <w:pPr>
        <w:pStyle w:val="berschrift1"/>
      </w:pPr>
      <w:r>
        <w:lastRenderedPageBreak/>
        <w:t>Designanforderungen</w:t>
      </w:r>
    </w:p>
    <w:p w:rsidR="00004DD9" w:rsidRDefault="00004DD9" w:rsidP="00004DD9">
      <w:pPr>
        <w:pStyle w:val="berschrift2"/>
      </w:pPr>
      <w:r>
        <w:t xml:space="preserve">Funktionale Anforderungen an </w:t>
      </w:r>
      <w:r w:rsidR="00A8308A">
        <w:t>die Software</w:t>
      </w:r>
    </w:p>
    <w:p w:rsidR="006E1AA4" w:rsidRDefault="006E1AA4" w:rsidP="00C24FE0">
      <w:pPr>
        <w:pStyle w:val="Listenabsatz"/>
        <w:spacing w:after="120"/>
        <w:ind w:left="0"/>
        <w:rPr>
          <w:sz w:val="18"/>
        </w:rPr>
      </w:pPr>
      <w:r>
        <w:rPr>
          <w:sz w:val="18"/>
        </w:rPr>
        <w:t>Auf Basis der folgenden Anforderungen werde</w:t>
      </w:r>
      <w:r w:rsidR="00C24FE0">
        <w:rPr>
          <w:sz w:val="18"/>
        </w:rPr>
        <w:t>n im nächsten Punkt die j</w:t>
      </w:r>
      <w:r>
        <w:rPr>
          <w:sz w:val="18"/>
        </w:rPr>
        <w:t>enen für das GUI abgeleitet.</w:t>
      </w:r>
    </w:p>
    <w:p w:rsidR="00C24FE0" w:rsidRDefault="00C24FE0" w:rsidP="00C24FE0">
      <w:pPr>
        <w:pStyle w:val="Listenabsatz"/>
        <w:spacing w:after="120"/>
        <w:ind w:left="0"/>
        <w:rPr>
          <w:sz w:val="18"/>
        </w:rPr>
      </w:pPr>
    </w:p>
    <w:p w:rsidR="00004DD9" w:rsidRPr="000922E6" w:rsidRDefault="00004DD9" w:rsidP="00004DD9">
      <w:pPr>
        <w:pStyle w:val="Listenabsatz"/>
        <w:numPr>
          <w:ilvl w:val="0"/>
          <w:numId w:val="17"/>
        </w:numPr>
        <w:rPr>
          <w:sz w:val="18"/>
        </w:rPr>
      </w:pPr>
      <w:r w:rsidRPr="000922E6">
        <w:rPr>
          <w:sz w:val="18"/>
        </w:rPr>
        <w:t xml:space="preserve">Die Benutzerverwaltung ermöglicht es einem Benutzer offline die im Vorhinein heruntergeladenen Stacks </w:t>
      </w:r>
      <w:bookmarkStart w:id="0" w:name="_Ref485372958"/>
      <w:r w:rsidRPr="000922E6">
        <w:rPr>
          <w:rStyle w:val="Endnotenzeichen"/>
          <w:sz w:val="18"/>
        </w:rPr>
        <w:endnoteReference w:id="1"/>
      </w:r>
      <w:bookmarkEnd w:id="0"/>
      <w:r w:rsidRPr="000922E6">
        <w:rPr>
          <w:sz w:val="18"/>
        </w:rPr>
        <w:t xml:space="preserve"> ,Cards </w:t>
      </w:r>
      <w:r w:rsidRPr="000922E6">
        <w:rPr>
          <w:rStyle w:val="Endnotenzeichen"/>
          <w:sz w:val="18"/>
        </w:rPr>
        <w:endnoteReference w:id="2"/>
      </w:r>
      <w:r w:rsidRPr="000922E6">
        <w:rPr>
          <w:sz w:val="18"/>
        </w:rPr>
        <w:t xml:space="preserve"> und Doors </w:t>
      </w:r>
      <w:r w:rsidRPr="000922E6">
        <w:rPr>
          <w:rStyle w:val="Endnotenzeichen"/>
          <w:sz w:val="18"/>
        </w:rPr>
        <w:endnoteReference w:id="3"/>
      </w:r>
      <w:r w:rsidRPr="000922E6">
        <w:rPr>
          <w:sz w:val="18"/>
        </w:rPr>
        <w:t>zu bearbeiten und sie bei bestehender Verbindung zur entfernten Datenbank hochzuladen.</w:t>
      </w:r>
    </w:p>
    <w:p w:rsidR="00004DD9" w:rsidRPr="000922E6" w:rsidRDefault="00004DD9" w:rsidP="00004DD9">
      <w:pPr>
        <w:pStyle w:val="Listenabsatz"/>
        <w:numPr>
          <w:ilvl w:val="0"/>
          <w:numId w:val="17"/>
        </w:numPr>
        <w:rPr>
          <w:sz w:val="18"/>
        </w:rPr>
      </w:pPr>
      <w:r w:rsidRPr="000922E6">
        <w:rPr>
          <w:sz w:val="18"/>
        </w:rPr>
        <w:t>Der Benutzer kann selbständig eine Synchronisation zwischen der lokalen und der entfernten Datenbank initiieren, wodurch folgende Punkte abgearbeitet werden.</w:t>
      </w:r>
    </w:p>
    <w:p w:rsidR="00004DD9" w:rsidRPr="000922E6" w:rsidRDefault="00004DD9" w:rsidP="00004DD9">
      <w:pPr>
        <w:pStyle w:val="Listenabsatz"/>
        <w:numPr>
          <w:ilvl w:val="1"/>
          <w:numId w:val="17"/>
        </w:numPr>
        <w:rPr>
          <w:sz w:val="18"/>
        </w:rPr>
      </w:pPr>
      <w:r w:rsidRPr="000922E6">
        <w:rPr>
          <w:sz w:val="18"/>
        </w:rPr>
        <w:t xml:space="preserve">Abgleichen der Benutzer und Gruppenrechte auf die DMOs </w:t>
      </w:r>
      <w:r>
        <w:rPr>
          <w:rStyle w:val="Endnotenzeichen"/>
          <w:sz w:val="18"/>
        </w:rPr>
        <w:endnoteReference w:id="4"/>
      </w:r>
      <w:r w:rsidRPr="000922E6">
        <w:rPr>
          <w:sz w:val="18"/>
        </w:rPr>
        <w:t>.Es existieren die folgenden Gruppenberechtigungen.</w:t>
      </w:r>
    </w:p>
    <w:p w:rsidR="00004DD9" w:rsidRPr="000922E6" w:rsidRDefault="00004DD9" w:rsidP="00004DD9">
      <w:pPr>
        <w:pStyle w:val="Listenabsatz"/>
        <w:numPr>
          <w:ilvl w:val="2"/>
          <w:numId w:val="17"/>
        </w:numPr>
        <w:rPr>
          <w:sz w:val="18"/>
        </w:rPr>
      </w:pPr>
      <w:r w:rsidRPr="000922E6">
        <w:rPr>
          <w:sz w:val="18"/>
        </w:rPr>
        <w:t>Standardberechtigungen</w:t>
      </w:r>
      <w:r w:rsidRPr="000922E6">
        <w:rPr>
          <w:rStyle w:val="Endnotenzeichen"/>
          <w:sz w:val="18"/>
        </w:rPr>
        <w:endnoteReference w:id="5"/>
      </w:r>
      <w:r w:rsidRPr="000922E6">
        <w:rPr>
          <w:sz w:val="18"/>
        </w:rPr>
        <w:t xml:space="preserve"> werden jedem Benutzer beim Erstellen eines Benutzerkontos </w:t>
      </w:r>
      <w:r>
        <w:rPr>
          <w:sz w:val="18"/>
        </w:rPr>
        <w:t xml:space="preserve">vom Programm automatisch </w:t>
      </w:r>
      <w:r w:rsidRPr="000922E6">
        <w:rPr>
          <w:sz w:val="18"/>
        </w:rPr>
        <w:t>zugewiesen.</w:t>
      </w:r>
    </w:p>
    <w:p w:rsidR="00004DD9" w:rsidRPr="000922E6" w:rsidRDefault="00004DD9" w:rsidP="00004DD9">
      <w:pPr>
        <w:pStyle w:val="Listenabsatz"/>
        <w:numPr>
          <w:ilvl w:val="2"/>
          <w:numId w:val="17"/>
        </w:numPr>
        <w:rPr>
          <w:sz w:val="18"/>
        </w:rPr>
      </w:pPr>
      <w:r w:rsidRPr="000922E6">
        <w:rPr>
          <w:sz w:val="18"/>
        </w:rPr>
        <w:t>Derive-Berechtigungen</w:t>
      </w:r>
      <w:r w:rsidRPr="000922E6">
        <w:rPr>
          <w:rStyle w:val="Endnotenzeichen"/>
          <w:sz w:val="18"/>
        </w:rPr>
        <w:endnoteReference w:id="6"/>
      </w:r>
      <w:r w:rsidRPr="000922E6">
        <w:rPr>
          <w:sz w:val="18"/>
        </w:rPr>
        <w:t xml:space="preserve"> können vom Besitzer eines DMOs für andere Gruppen erteilt werden.</w:t>
      </w:r>
    </w:p>
    <w:p w:rsidR="00004DD9" w:rsidRPr="00976615" w:rsidRDefault="00004DD9" w:rsidP="00004DD9">
      <w:pPr>
        <w:pStyle w:val="Listenabsatz"/>
        <w:numPr>
          <w:ilvl w:val="2"/>
          <w:numId w:val="17"/>
        </w:numPr>
        <w:rPr>
          <w:sz w:val="18"/>
        </w:rPr>
      </w:pPr>
      <w:r w:rsidRPr="000922E6">
        <w:rPr>
          <w:sz w:val="18"/>
        </w:rPr>
        <w:t>Teamwork-Berechtigungen</w:t>
      </w:r>
      <w:r w:rsidRPr="000922E6">
        <w:rPr>
          <w:rStyle w:val="Endnotenzeichen"/>
          <w:sz w:val="18"/>
        </w:rPr>
        <w:endnoteReference w:id="7"/>
      </w:r>
      <w:r w:rsidRPr="000922E6">
        <w:rPr>
          <w:sz w:val="18"/>
        </w:rPr>
        <w:t xml:space="preserve"> können vom Besitzer eines DMOs für andere Gruppen erteilt werden.</w:t>
      </w:r>
    </w:p>
    <w:p w:rsidR="00004DD9" w:rsidRPr="000922E6" w:rsidRDefault="00004DD9" w:rsidP="00004DD9">
      <w:pPr>
        <w:pStyle w:val="Listenabsatz"/>
        <w:numPr>
          <w:ilvl w:val="1"/>
          <w:numId w:val="17"/>
        </w:numPr>
        <w:rPr>
          <w:sz w:val="18"/>
        </w:rPr>
      </w:pPr>
      <w:r w:rsidRPr="000922E6">
        <w:rPr>
          <w:sz w:val="18"/>
        </w:rPr>
        <w:t>Abgleichen der Daten innerhalb des benutzereigenen DMOs</w:t>
      </w:r>
    </w:p>
    <w:p w:rsidR="00004DD9" w:rsidRPr="000922E6" w:rsidRDefault="00004DD9" w:rsidP="00004DD9">
      <w:pPr>
        <w:pStyle w:val="Listenabsatz"/>
        <w:numPr>
          <w:ilvl w:val="2"/>
          <w:numId w:val="17"/>
        </w:numPr>
        <w:rPr>
          <w:sz w:val="18"/>
        </w:rPr>
      </w:pPr>
      <w:r w:rsidRPr="000922E6">
        <w:rPr>
          <w:sz w:val="18"/>
        </w:rPr>
        <w:t>Diese Synchronisation umfasst Stacks, Doors und Cards des Benutzers.</w:t>
      </w:r>
    </w:p>
    <w:p w:rsidR="00004DD9" w:rsidRPr="000922E6" w:rsidRDefault="00004DD9" w:rsidP="00004DD9">
      <w:pPr>
        <w:pStyle w:val="Listenabsatz"/>
        <w:numPr>
          <w:ilvl w:val="1"/>
          <w:numId w:val="17"/>
        </w:numPr>
        <w:rPr>
          <w:sz w:val="18"/>
        </w:rPr>
      </w:pPr>
      <w:r w:rsidRPr="000922E6">
        <w:rPr>
          <w:sz w:val="18"/>
        </w:rPr>
        <w:t>Abgleichen der Daten in fremde DMOs</w:t>
      </w:r>
    </w:p>
    <w:p w:rsidR="00004DD9" w:rsidRPr="000922E6" w:rsidRDefault="00004DD9" w:rsidP="00004DD9">
      <w:pPr>
        <w:pStyle w:val="Listenabsatz"/>
        <w:numPr>
          <w:ilvl w:val="2"/>
          <w:numId w:val="17"/>
        </w:numPr>
        <w:rPr>
          <w:sz w:val="18"/>
        </w:rPr>
      </w:pPr>
      <w:r w:rsidRPr="000922E6">
        <w:rPr>
          <w:sz w:val="18"/>
        </w:rPr>
        <w:t>Je nach der in sich befindenden Gruppe erhalten Benutzer verschiedene Berechtigungen.</w:t>
      </w:r>
    </w:p>
    <w:p w:rsidR="00004DD9" w:rsidRPr="000922E6" w:rsidRDefault="00004DD9" w:rsidP="00004DD9">
      <w:pPr>
        <w:pStyle w:val="Listenabsatz"/>
        <w:numPr>
          <w:ilvl w:val="0"/>
          <w:numId w:val="17"/>
        </w:numPr>
        <w:rPr>
          <w:sz w:val="18"/>
        </w:rPr>
      </w:pPr>
      <w:r w:rsidRPr="000922E6">
        <w:rPr>
          <w:sz w:val="18"/>
        </w:rPr>
        <w:t>Benutzer können nach der jeweiligen Benutzergruppe zu urteilen verschiedenen Aktionen ausführen</w:t>
      </w:r>
    </w:p>
    <w:p w:rsidR="00004DD9" w:rsidRPr="000922E6" w:rsidRDefault="00004DD9" w:rsidP="00004DD9">
      <w:pPr>
        <w:pStyle w:val="Listenabsatz"/>
        <w:numPr>
          <w:ilvl w:val="1"/>
          <w:numId w:val="17"/>
        </w:numPr>
        <w:rPr>
          <w:sz w:val="18"/>
        </w:rPr>
      </w:pPr>
      <w:r w:rsidRPr="000922E6">
        <w:rPr>
          <w:sz w:val="18"/>
        </w:rPr>
        <w:t>Standardberechtigungen</w:t>
      </w:r>
    </w:p>
    <w:p w:rsidR="00004DD9" w:rsidRPr="000922E6" w:rsidRDefault="00004DD9" w:rsidP="00004DD9">
      <w:pPr>
        <w:pStyle w:val="Listenabsatz"/>
        <w:numPr>
          <w:ilvl w:val="2"/>
          <w:numId w:val="17"/>
        </w:numPr>
        <w:rPr>
          <w:sz w:val="18"/>
        </w:rPr>
      </w:pPr>
      <w:r w:rsidRPr="000922E6">
        <w:rPr>
          <w:sz w:val="18"/>
        </w:rPr>
        <w:t>Benutzer können eigene Doors, Stacks oder Cards erstellen und ihrem eigenem DMO hinzufügen</w:t>
      </w:r>
    </w:p>
    <w:p w:rsidR="00004DD9" w:rsidRPr="000922E6" w:rsidRDefault="00004DD9" w:rsidP="00004DD9">
      <w:pPr>
        <w:pStyle w:val="Listenabsatz"/>
        <w:numPr>
          <w:ilvl w:val="2"/>
          <w:numId w:val="17"/>
        </w:numPr>
        <w:rPr>
          <w:sz w:val="18"/>
        </w:rPr>
      </w:pPr>
      <w:r w:rsidRPr="000922E6">
        <w:rPr>
          <w:sz w:val="18"/>
        </w:rPr>
        <w:t>Benutzer können Stacks von fremden Personen klonen und in ihr eigenes DMO aufnehmen</w:t>
      </w:r>
    </w:p>
    <w:p w:rsidR="00004DD9" w:rsidRPr="000922E6" w:rsidRDefault="00004DD9" w:rsidP="00004DD9">
      <w:pPr>
        <w:pStyle w:val="Listenabsatz"/>
        <w:numPr>
          <w:ilvl w:val="1"/>
          <w:numId w:val="17"/>
        </w:numPr>
        <w:rPr>
          <w:sz w:val="18"/>
        </w:rPr>
      </w:pPr>
      <w:r w:rsidRPr="000922E6">
        <w:rPr>
          <w:sz w:val="18"/>
        </w:rPr>
        <w:t>Derive-Berechtigungen</w:t>
      </w:r>
    </w:p>
    <w:p w:rsidR="00004DD9" w:rsidRPr="000922E6" w:rsidRDefault="00004DD9" w:rsidP="00004DD9">
      <w:pPr>
        <w:pStyle w:val="Listenabsatz"/>
        <w:numPr>
          <w:ilvl w:val="2"/>
          <w:numId w:val="17"/>
        </w:numPr>
        <w:rPr>
          <w:sz w:val="18"/>
        </w:rPr>
      </w:pPr>
      <w:r w:rsidRPr="000922E6">
        <w:rPr>
          <w:sz w:val="18"/>
        </w:rPr>
        <w:t>Benutzer können geklonte Stacks von fremden Benutzern, als veränderte Kopie, dem DMO des Urhebers hinzufügen. Das Original bleibt erhalten</w:t>
      </w:r>
    </w:p>
    <w:p w:rsidR="00004DD9" w:rsidRPr="000922E6" w:rsidRDefault="00004DD9" w:rsidP="00004DD9">
      <w:pPr>
        <w:pStyle w:val="Listenabsatz"/>
        <w:numPr>
          <w:ilvl w:val="1"/>
          <w:numId w:val="17"/>
        </w:numPr>
        <w:rPr>
          <w:sz w:val="18"/>
        </w:rPr>
      </w:pPr>
      <w:r w:rsidRPr="000922E6">
        <w:rPr>
          <w:sz w:val="18"/>
        </w:rPr>
        <w:t>Teamwork-Berechtigungen</w:t>
      </w:r>
    </w:p>
    <w:p w:rsidR="00004DD9" w:rsidRPr="000922E6" w:rsidRDefault="00004DD9" w:rsidP="00004DD9">
      <w:pPr>
        <w:pStyle w:val="Listenabsatz"/>
        <w:numPr>
          <w:ilvl w:val="2"/>
          <w:numId w:val="17"/>
        </w:numPr>
        <w:rPr>
          <w:sz w:val="18"/>
        </w:rPr>
      </w:pPr>
      <w:r w:rsidRPr="000922E6">
        <w:rPr>
          <w:sz w:val="18"/>
        </w:rPr>
        <w:t xml:space="preserve">Benutzer können geklonte Stacks von fremden Benutzern, als veränderte Kopie, dem DMO des Urhebers hinzufügen. Die Änderungen der Kopie werden auf das Original übertragen. </w:t>
      </w:r>
    </w:p>
    <w:p w:rsidR="00004DD9" w:rsidRDefault="00004DD9" w:rsidP="00004DD9">
      <w:pPr>
        <w:pStyle w:val="Listenabsatz"/>
        <w:numPr>
          <w:ilvl w:val="0"/>
          <w:numId w:val="17"/>
        </w:numPr>
        <w:rPr>
          <w:sz w:val="18"/>
        </w:rPr>
      </w:pPr>
      <w:r w:rsidRPr="000922E6">
        <w:rPr>
          <w:sz w:val="18"/>
        </w:rPr>
        <w:t>Vom Benutzer gelöschte Elemente werden über einen gewissen Zeitraum zwischengespeichert.</w:t>
      </w:r>
    </w:p>
    <w:p w:rsidR="00004DD9" w:rsidRDefault="00004DD9" w:rsidP="00004DD9">
      <w:pPr>
        <w:pStyle w:val="Listenabsatz"/>
        <w:numPr>
          <w:ilvl w:val="0"/>
          <w:numId w:val="17"/>
        </w:numPr>
        <w:rPr>
          <w:sz w:val="18"/>
        </w:rPr>
      </w:pPr>
      <w:r>
        <w:rPr>
          <w:sz w:val="18"/>
        </w:rPr>
        <w:t>Benutzer kann Berechtigungen auf sein DMO erteilen.</w:t>
      </w:r>
    </w:p>
    <w:p w:rsidR="00004DD9" w:rsidRDefault="00004DD9" w:rsidP="00004DD9">
      <w:pPr>
        <w:pStyle w:val="Listenabsatz"/>
        <w:numPr>
          <w:ilvl w:val="0"/>
          <w:numId w:val="17"/>
        </w:numPr>
        <w:rPr>
          <w:sz w:val="18"/>
        </w:rPr>
      </w:pPr>
      <w:r>
        <w:rPr>
          <w:sz w:val="18"/>
        </w:rPr>
        <w:t xml:space="preserve">Benutzer muss einen Nachfolger beim Abtreten des Besitzerstatus seines DMOs an einen anderen Benutzer erteilen. Erfolgt dies nicht wird das DMO entfernt. </w:t>
      </w:r>
    </w:p>
    <w:p w:rsidR="00C24FE0" w:rsidRDefault="00C24FE0" w:rsidP="00C24FE0">
      <w:pPr>
        <w:pStyle w:val="berschrift2"/>
      </w:pPr>
      <w:r>
        <w:t xml:space="preserve">Anforderungen </w:t>
      </w:r>
      <w:r w:rsidR="00BF5904">
        <w:t>an das Design</w:t>
      </w:r>
    </w:p>
    <w:p w:rsidR="00BF5904" w:rsidRDefault="00BF5904" w:rsidP="00BF5904">
      <w:pPr>
        <w:pStyle w:val="berschrift3"/>
      </w:pPr>
      <w:r>
        <w:t>Benutzerverwaltung</w:t>
      </w:r>
    </w:p>
    <w:p w:rsidR="00BF5904" w:rsidRDefault="00BF5904" w:rsidP="00BF5904">
      <w:pPr>
        <w:pStyle w:val="Listenabsatz"/>
        <w:numPr>
          <w:ilvl w:val="0"/>
          <w:numId w:val="18"/>
        </w:numPr>
      </w:pPr>
      <w:r>
        <w:t xml:space="preserve">Der Benutzer kann jederzeit </w:t>
      </w:r>
      <w:r w:rsidR="001359DE">
        <w:t>einen Nachfolger</w:t>
      </w:r>
      <w:r>
        <w:t xml:space="preserve"> für sein eigenes DMO </w:t>
      </w:r>
      <w:r w:rsidR="00CB00C0">
        <w:t>ernennen.</w:t>
      </w:r>
    </w:p>
    <w:p w:rsidR="00584B0C" w:rsidRPr="00BF5904" w:rsidRDefault="001359DE" w:rsidP="0088209A">
      <w:pPr>
        <w:pStyle w:val="Listenabsatz"/>
        <w:numPr>
          <w:ilvl w:val="0"/>
          <w:numId w:val="18"/>
        </w:numPr>
      </w:pPr>
      <w:r>
        <w:t xml:space="preserve">Der Benutzer kann sein DMO nur mittels Bestätigung </w:t>
      </w:r>
      <w:r w:rsidR="00584B0C">
        <w:t>seines Passworts entfernen.</w:t>
      </w:r>
    </w:p>
    <w:p w:rsidR="00BF5904" w:rsidRDefault="00BF5904" w:rsidP="00BF5904">
      <w:pPr>
        <w:pStyle w:val="berschrift3"/>
      </w:pPr>
      <w:r>
        <w:t>Gruppenverwaltung</w:t>
      </w:r>
    </w:p>
    <w:p w:rsidR="0088209A" w:rsidRDefault="0088209A" w:rsidP="0088209A">
      <w:pPr>
        <w:pStyle w:val="Listenabsatz"/>
        <w:numPr>
          <w:ilvl w:val="0"/>
          <w:numId w:val="19"/>
        </w:numPr>
      </w:pPr>
      <w:r>
        <w:t>Der Benutzer kann neue Gruppe erstell</w:t>
      </w:r>
      <w:r w:rsidR="00C06F1B">
        <w:t>en und deren Mitglieder bestimmen.</w:t>
      </w:r>
    </w:p>
    <w:p w:rsidR="001C5B48" w:rsidRDefault="001C5B48" w:rsidP="0088209A">
      <w:pPr>
        <w:pStyle w:val="Listenabsatz"/>
        <w:numPr>
          <w:ilvl w:val="0"/>
          <w:numId w:val="19"/>
        </w:numPr>
      </w:pPr>
      <w:r>
        <w:t>Der Benutzer kann die Mitglied</w:t>
      </w:r>
      <w:r w:rsidR="007223CD">
        <w:t>er einer von ihm erstellten Gruppe</w:t>
      </w:r>
      <w:r>
        <w:t xml:space="preserve"> ändern. </w:t>
      </w:r>
    </w:p>
    <w:p w:rsidR="00D14A79" w:rsidRDefault="005C55E1" w:rsidP="005143E1">
      <w:pPr>
        <w:pStyle w:val="Listenabsatz"/>
        <w:numPr>
          <w:ilvl w:val="0"/>
          <w:numId w:val="19"/>
        </w:numPr>
      </w:pPr>
      <w:r>
        <w:t xml:space="preserve">Dem Benutzer wird aufgezeigt welchen Gruppen er Derive- </w:t>
      </w:r>
      <w:r w:rsidR="00D14A79">
        <w:t>oder</w:t>
      </w:r>
      <w:r>
        <w:t xml:space="preserve"> Teamwork-Berechtigungen erteilt hat.</w:t>
      </w:r>
    </w:p>
    <w:p w:rsidR="005143E1" w:rsidRPr="0088209A" w:rsidRDefault="005143E1" w:rsidP="005143E1">
      <w:pPr>
        <w:pStyle w:val="Listenabsatz"/>
        <w:numPr>
          <w:ilvl w:val="0"/>
          <w:numId w:val="19"/>
        </w:numPr>
      </w:pPr>
      <w:r>
        <w:t xml:space="preserve">Der Benutzer kann die angegebenen Gruppen zu </w:t>
      </w:r>
      <w:r w:rsidR="009977DC">
        <w:t>den jeweiligen Rechten</w:t>
      </w:r>
      <w:r>
        <w:t xml:space="preserve"> auf sein DMO entfernen.</w:t>
      </w:r>
    </w:p>
    <w:p w:rsidR="00BF5904" w:rsidRDefault="00BF5904" w:rsidP="00BF5904">
      <w:pPr>
        <w:pStyle w:val="berschrift3"/>
      </w:pPr>
      <w:r>
        <w:t>Dateiverwaltung</w:t>
      </w:r>
    </w:p>
    <w:p w:rsidR="002A74AB" w:rsidRPr="002A74AB" w:rsidRDefault="002A74AB" w:rsidP="002A74AB"/>
    <w:p w:rsidR="00BF5904" w:rsidRDefault="005143E1" w:rsidP="005143E1">
      <w:pPr>
        <w:pStyle w:val="Listenabsatz"/>
        <w:numPr>
          <w:ilvl w:val="0"/>
          <w:numId w:val="20"/>
        </w:numPr>
      </w:pPr>
      <w:r>
        <w:lastRenderedPageBreak/>
        <w:t xml:space="preserve">Benutzer können </w:t>
      </w:r>
      <w:r w:rsidR="00AD7CB5">
        <w:t xml:space="preserve">beim Herunterladen von Stacks entscheiden an welchem Ort ( hier ist die lokale Datenbank oder der Server gemeint ) sie die erstellte Kopie speichern wollen. </w:t>
      </w:r>
    </w:p>
    <w:p w:rsidR="000F7325" w:rsidRDefault="000F7325" w:rsidP="005143E1">
      <w:pPr>
        <w:pStyle w:val="Listenabsatz"/>
        <w:numPr>
          <w:ilvl w:val="0"/>
          <w:numId w:val="20"/>
        </w:numPr>
      </w:pPr>
      <w:r>
        <w:t>Benutzer können während des Hoch- oder Herunterladens in Informationen bezüglich der jeweilige</w:t>
      </w:r>
      <w:r w:rsidR="00627EE5">
        <w:t>n zugewiesenen Gruppen zu den Berechtigungen, des Zeitpunktes der letzten Ände</w:t>
      </w:r>
      <w:r w:rsidR="00275618">
        <w:t>rung und des Besitzers einsehen.</w:t>
      </w:r>
    </w:p>
    <w:p w:rsidR="00C72668" w:rsidRDefault="00243FFD" w:rsidP="00C72668">
      <w:pPr>
        <w:pStyle w:val="Listenabsatz"/>
        <w:numPr>
          <w:ilvl w:val="0"/>
          <w:numId w:val="20"/>
        </w:numPr>
      </w:pPr>
      <w:r>
        <w:t>Wenn der Benutzer im Zuge einer Derive-Berechtigung einen neuen Branch erstellt ist hierbei ein Präfix der den ursprünglichen</w:t>
      </w:r>
      <w:r w:rsidR="002520DE">
        <w:t xml:space="preserve"> Namen darstellt vorgegeben.</w:t>
      </w:r>
    </w:p>
    <w:p w:rsidR="00C72668" w:rsidRPr="00BF5904" w:rsidRDefault="00C72668" w:rsidP="00C72668">
      <w:r>
        <w:br w:type="page"/>
      </w:r>
    </w:p>
    <w:p w:rsidR="00A20B24" w:rsidRDefault="00A20B24" w:rsidP="00A20B24">
      <w:pPr>
        <w:pStyle w:val="berschrift1"/>
      </w:pPr>
      <w:r>
        <w:lastRenderedPageBreak/>
        <w:t>Designkonzept</w:t>
      </w:r>
    </w:p>
    <w:p w:rsidR="007A0507" w:rsidRDefault="007A0507" w:rsidP="007A0507">
      <w:r>
        <w:t>Auf der Basis des bereits bestehenden Layouts des Lernbereiches, fügten</w:t>
      </w:r>
      <w:r w:rsidR="00E82384">
        <w:t xml:space="preserve"> wir</w:t>
      </w:r>
      <w:r>
        <w:t xml:space="preserve"> die neuen Funktionen </w:t>
      </w:r>
      <w:r w:rsidR="000134F1">
        <w:t>zu</w:t>
      </w:r>
      <w:r>
        <w:t xml:space="preserve"> modifizierten Variante </w:t>
      </w:r>
      <w:r w:rsidR="000134F1">
        <w:t>zusammen, welche wie folgt aussieht.</w:t>
      </w:r>
    </w:p>
    <w:p w:rsidR="000134F1" w:rsidRDefault="00F8609B" w:rsidP="00145912">
      <w:pPr>
        <w:pStyle w:val="berschrift2"/>
      </w:pPr>
      <w:r>
        <w:t>Gruppenverwaltung</w:t>
      </w:r>
      <w:r w:rsidR="00B405E6">
        <w:t xml:space="preserve"> &amp; Benutzerverwaltung</w:t>
      </w:r>
    </w:p>
    <w:p w:rsidR="00F8609B" w:rsidRDefault="00F8609B" w:rsidP="00F8609B">
      <w:r>
        <w:t>Im folgenden Absc</w:t>
      </w:r>
      <w:r w:rsidR="00B405E6">
        <w:t>hnitt wird das UI für die Verwaltung der Benutzer und Gruppen erläutert.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42808" w:rsidTr="001E3A6E">
        <w:tc>
          <w:tcPr>
            <w:tcW w:w="4530" w:type="dxa"/>
            <w:vAlign w:val="center"/>
          </w:tcPr>
          <w:p w:rsidR="00D91B8E" w:rsidRDefault="007B602F" w:rsidP="00D91B8E">
            <w:pPr>
              <w:keepNext/>
            </w:pPr>
            <w:r>
              <w:rPr>
                <w:noProof/>
              </w:rPr>
              <w:drawing>
                <wp:inline distT="0" distB="0" distL="0" distR="0" wp14:anchorId="4CC7CF74" wp14:editId="286E7906">
                  <wp:extent cx="2406015" cy="15677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7150" cy="1575011"/>
                          </a:xfrm>
                          <a:prstGeom prst="rect">
                            <a:avLst/>
                          </a:prstGeom>
                        </pic:spPr>
                      </pic:pic>
                    </a:graphicData>
                  </a:graphic>
                </wp:inline>
              </w:drawing>
            </w:r>
          </w:p>
          <w:p w:rsidR="001E3A6E" w:rsidRDefault="00D91B8E" w:rsidP="00D91B8E">
            <w:pPr>
              <w:pStyle w:val="Beschriftung"/>
            </w:pPr>
            <w:bookmarkStart w:id="2" w:name="_Toc486519115"/>
            <w:r>
              <w:t xml:space="preserve">Abbildung </w:t>
            </w:r>
            <w:r w:rsidR="00CE4750">
              <w:fldChar w:fldCharType="begin"/>
            </w:r>
            <w:r w:rsidR="00CE4750">
              <w:instrText xml:space="preserve"> SEQ Abbildung \* ARABIC </w:instrText>
            </w:r>
            <w:r w:rsidR="00CE4750">
              <w:fldChar w:fldCharType="separate"/>
            </w:r>
            <w:r w:rsidR="003C2ED2">
              <w:rPr>
                <w:noProof/>
              </w:rPr>
              <w:t>1</w:t>
            </w:r>
            <w:r w:rsidR="00CE4750">
              <w:rPr>
                <w:noProof/>
              </w:rPr>
              <w:fldChar w:fldCharType="end"/>
            </w:r>
            <w:r>
              <w:t>(DataManagement_Login</w:t>
            </w:r>
            <w:r>
              <w:rPr>
                <w:noProof/>
              </w:rPr>
              <w:t>)</w:t>
            </w:r>
            <w:bookmarkEnd w:id="2"/>
          </w:p>
          <w:p w:rsidR="007B602F" w:rsidRDefault="007B602F" w:rsidP="001E3A6E">
            <w:pPr>
              <w:pStyle w:val="Beschriftung"/>
            </w:pPr>
          </w:p>
        </w:tc>
        <w:tc>
          <w:tcPr>
            <w:tcW w:w="4530" w:type="dxa"/>
            <w:vAlign w:val="center"/>
          </w:tcPr>
          <w:p w:rsidR="007B602F" w:rsidRDefault="007B602F" w:rsidP="001E3A6E">
            <w:r>
              <w:t xml:space="preserve">Bei der Anmeldung mit einem </w:t>
            </w:r>
            <w:r w:rsidR="005B2B0A">
              <w:t>gültigen</w:t>
            </w:r>
            <w:r>
              <w:t xml:space="preserve"> Konto werden die benutzerspezifischen Daten geladen.</w:t>
            </w:r>
            <w:r w:rsidR="002E04E3">
              <w:t xml:space="preserve"> Die jeweiligen Daten zum Benutzerkonto werden lokal abgelegt.</w:t>
            </w:r>
          </w:p>
          <w:p w:rsidR="005B2B0A" w:rsidRDefault="005B2B0A" w:rsidP="001E3A6E"/>
        </w:tc>
      </w:tr>
      <w:tr w:rsidR="00942808" w:rsidTr="001E3A6E">
        <w:tc>
          <w:tcPr>
            <w:tcW w:w="4530" w:type="dxa"/>
            <w:vAlign w:val="center"/>
          </w:tcPr>
          <w:p w:rsidR="00D91B8E" w:rsidRDefault="00E82384" w:rsidP="00D91B8E">
            <w:pPr>
              <w:keepNext/>
            </w:pPr>
            <w:r>
              <w:rPr>
                <w:noProof/>
              </w:rPr>
              <w:drawing>
                <wp:inline distT="0" distB="0" distL="0" distR="0" wp14:anchorId="752B06B6" wp14:editId="0EAD6988">
                  <wp:extent cx="2406315" cy="1083240"/>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8218" cy="1097601"/>
                          </a:xfrm>
                          <a:prstGeom prst="rect">
                            <a:avLst/>
                          </a:prstGeom>
                        </pic:spPr>
                      </pic:pic>
                    </a:graphicData>
                  </a:graphic>
                </wp:inline>
              </w:drawing>
            </w:r>
          </w:p>
          <w:p w:rsidR="001E3A6E" w:rsidRDefault="00D91B8E" w:rsidP="00D91B8E">
            <w:pPr>
              <w:pStyle w:val="Beschriftung"/>
            </w:pPr>
            <w:bookmarkStart w:id="3" w:name="_Toc486519116"/>
            <w:r>
              <w:t xml:space="preserve">Abbildung </w:t>
            </w:r>
            <w:r w:rsidR="00CE4750">
              <w:fldChar w:fldCharType="begin"/>
            </w:r>
            <w:r w:rsidR="00CE4750">
              <w:instrText xml:space="preserve"> SEQ Abbildung \* ARABIC </w:instrText>
            </w:r>
            <w:r w:rsidR="00CE4750">
              <w:fldChar w:fldCharType="separate"/>
            </w:r>
            <w:r w:rsidR="003C2ED2">
              <w:rPr>
                <w:noProof/>
              </w:rPr>
              <w:t>2</w:t>
            </w:r>
            <w:r w:rsidR="00CE4750">
              <w:rPr>
                <w:noProof/>
              </w:rPr>
              <w:fldChar w:fldCharType="end"/>
            </w:r>
            <w:r>
              <w:t>(GruppenAdministration_Main)</w:t>
            </w:r>
            <w:bookmarkEnd w:id="3"/>
          </w:p>
          <w:p w:rsidR="007B602F" w:rsidRDefault="007B602F" w:rsidP="001E3A6E">
            <w:pPr>
              <w:pStyle w:val="Beschriftung"/>
            </w:pPr>
          </w:p>
        </w:tc>
        <w:tc>
          <w:tcPr>
            <w:tcW w:w="4530" w:type="dxa"/>
            <w:vAlign w:val="center"/>
          </w:tcPr>
          <w:p w:rsidR="007B602F" w:rsidRDefault="007A4522" w:rsidP="001E3A6E">
            <w:r>
              <w:t xml:space="preserve">In </w:t>
            </w:r>
            <w:r w:rsidR="00AF616A">
              <w:t>dem</w:t>
            </w:r>
            <w:r>
              <w:t xml:space="preserve"> hier gezeigten Hauptfenster der Gruppen-Administration fin</w:t>
            </w:r>
            <w:r w:rsidR="00AF616A">
              <w:t xml:space="preserve">det man unter dem Reiter „Persönlich“ jene Gruppen deren Besitzer man </w:t>
            </w:r>
            <w:r w:rsidR="003C3593">
              <w:t>ist,</w:t>
            </w:r>
            <w:r w:rsidR="00AF616A">
              <w:t xml:space="preserve"> wobei </w:t>
            </w:r>
            <w:r w:rsidR="00017BF7">
              <w:t>d</w:t>
            </w:r>
            <w:r w:rsidR="003C3593">
              <w:t>iese Beziehung</w:t>
            </w:r>
            <w:r w:rsidR="00017BF7">
              <w:t xml:space="preserve"> häufig</w:t>
            </w:r>
            <w:r w:rsidR="003C3593">
              <w:t xml:space="preserve"> im Zusammenhang mit de</w:t>
            </w:r>
            <w:r w:rsidR="00FE1199">
              <w:t>m Erstellen einer Gruppe steht.</w:t>
            </w:r>
            <w:r w:rsidR="004832DE">
              <w:t xml:space="preserve"> Mittels des Plus- und Minuszeichen, können Elemente hinzugefügt oder entfernt werden.</w:t>
            </w:r>
          </w:p>
        </w:tc>
      </w:tr>
      <w:tr w:rsidR="00942808" w:rsidTr="001E3A6E">
        <w:tc>
          <w:tcPr>
            <w:tcW w:w="4530" w:type="dxa"/>
            <w:vAlign w:val="center"/>
          </w:tcPr>
          <w:p w:rsidR="00D91B8E" w:rsidRDefault="00F038DF" w:rsidP="00D91B8E">
            <w:pPr>
              <w:keepNext/>
            </w:pPr>
            <w:r>
              <w:rPr>
                <w:noProof/>
              </w:rPr>
              <w:drawing>
                <wp:inline distT="0" distB="0" distL="0" distR="0" wp14:anchorId="687AA5E3" wp14:editId="443AE09D">
                  <wp:extent cx="1985247" cy="2032526"/>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0699" cy="2048346"/>
                          </a:xfrm>
                          <a:prstGeom prst="rect">
                            <a:avLst/>
                          </a:prstGeom>
                        </pic:spPr>
                      </pic:pic>
                    </a:graphicData>
                  </a:graphic>
                </wp:inline>
              </w:drawing>
            </w:r>
          </w:p>
          <w:p w:rsidR="007B602F" w:rsidRDefault="00D91B8E" w:rsidP="00D91B8E">
            <w:pPr>
              <w:pStyle w:val="Beschriftung"/>
            </w:pPr>
            <w:bookmarkStart w:id="4" w:name="_Toc486519117"/>
            <w:r>
              <w:t xml:space="preserve">Abbildung </w:t>
            </w:r>
            <w:r w:rsidR="00CE4750">
              <w:fldChar w:fldCharType="begin"/>
            </w:r>
            <w:r w:rsidR="00CE4750">
              <w:instrText xml:space="preserve"> SEQ Abbildung \* ARABIC </w:instrText>
            </w:r>
            <w:r w:rsidR="00CE4750">
              <w:fldChar w:fldCharType="separate"/>
            </w:r>
            <w:r w:rsidR="003C2ED2">
              <w:rPr>
                <w:noProof/>
              </w:rPr>
              <w:t>3</w:t>
            </w:r>
            <w:r w:rsidR="00CE4750">
              <w:rPr>
                <w:noProof/>
              </w:rPr>
              <w:fldChar w:fldCharType="end"/>
            </w:r>
            <w:r>
              <w:t>(GruppenAdministration_Erstellen)</w:t>
            </w:r>
            <w:bookmarkEnd w:id="4"/>
          </w:p>
        </w:tc>
        <w:tc>
          <w:tcPr>
            <w:tcW w:w="4530" w:type="dxa"/>
            <w:vAlign w:val="center"/>
          </w:tcPr>
          <w:p w:rsidR="00274174" w:rsidRDefault="00A13923" w:rsidP="001E3A6E">
            <w:r>
              <w:t>Dieses Fenster dient dem Erste</w:t>
            </w:r>
            <w:r w:rsidR="00B0107B">
              <w:t xml:space="preserve">llen einer neuen Benutzergruppe, wobei der Name vor dem Abschluss des Vorgangs auf die bereits mögliche Existenz überprüft werden muss. </w:t>
            </w:r>
            <w:r w:rsidR="00274174">
              <w:t>Das boolische Ergebnis wird nach dem Status ausgegeben. Durch die Button „Hinzufügen“ und „Entfernen“ können die namensgebenden Aktionen in Bezug auf die Nutzer ausgeführt werden.</w:t>
            </w:r>
          </w:p>
        </w:tc>
      </w:tr>
      <w:tr w:rsidR="00942808" w:rsidTr="001E3A6E">
        <w:tc>
          <w:tcPr>
            <w:tcW w:w="4530" w:type="dxa"/>
            <w:vAlign w:val="center"/>
          </w:tcPr>
          <w:p w:rsidR="007B602F" w:rsidRDefault="007B602F" w:rsidP="007A4522"/>
        </w:tc>
        <w:tc>
          <w:tcPr>
            <w:tcW w:w="4530" w:type="dxa"/>
            <w:vAlign w:val="center"/>
          </w:tcPr>
          <w:p w:rsidR="007B602F" w:rsidRDefault="007B602F" w:rsidP="001E3A6E"/>
        </w:tc>
      </w:tr>
      <w:tr w:rsidR="00942808" w:rsidTr="001E3A6E">
        <w:tc>
          <w:tcPr>
            <w:tcW w:w="4530" w:type="dxa"/>
            <w:vAlign w:val="center"/>
          </w:tcPr>
          <w:p w:rsidR="00D91B8E" w:rsidRDefault="00D91B8E" w:rsidP="00D91B8E">
            <w:pPr>
              <w:keepNext/>
            </w:pPr>
            <w:r>
              <w:rPr>
                <w:noProof/>
              </w:rPr>
              <w:drawing>
                <wp:inline distT="0" distB="0" distL="0" distR="0" wp14:anchorId="6D228790" wp14:editId="60B792C6">
                  <wp:extent cx="1964845" cy="18288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4486" cy="1856389"/>
                          </a:xfrm>
                          <a:prstGeom prst="rect">
                            <a:avLst/>
                          </a:prstGeom>
                        </pic:spPr>
                      </pic:pic>
                    </a:graphicData>
                  </a:graphic>
                </wp:inline>
              </w:drawing>
            </w:r>
          </w:p>
          <w:p w:rsidR="007B602F" w:rsidRDefault="00D91B8E" w:rsidP="00D91B8E">
            <w:pPr>
              <w:pStyle w:val="Beschriftung"/>
            </w:pPr>
            <w:bookmarkStart w:id="5" w:name="_Toc486519118"/>
            <w:r>
              <w:t xml:space="preserve">Abbildung </w:t>
            </w:r>
            <w:r w:rsidR="00CE4750">
              <w:fldChar w:fldCharType="begin"/>
            </w:r>
            <w:r w:rsidR="00CE4750">
              <w:instrText xml:space="preserve"> SEQ Abbildung \* ARABIC </w:instrText>
            </w:r>
            <w:r w:rsidR="00CE4750">
              <w:fldChar w:fldCharType="separate"/>
            </w:r>
            <w:r w:rsidR="003C2ED2">
              <w:rPr>
                <w:noProof/>
              </w:rPr>
              <w:t>4</w:t>
            </w:r>
            <w:r w:rsidR="00CE4750">
              <w:rPr>
                <w:noProof/>
              </w:rPr>
              <w:fldChar w:fldCharType="end"/>
            </w:r>
            <w:r>
              <w:t>(GruppenAdministration</w:t>
            </w:r>
            <w:r>
              <w:rPr>
                <w:noProof/>
              </w:rPr>
              <w:t>_Verändern)</w:t>
            </w:r>
            <w:bookmarkEnd w:id="5"/>
          </w:p>
        </w:tc>
        <w:tc>
          <w:tcPr>
            <w:tcW w:w="4530" w:type="dxa"/>
            <w:vAlign w:val="center"/>
          </w:tcPr>
          <w:p w:rsidR="007B602F" w:rsidRDefault="00C72668" w:rsidP="0097555F">
            <w:r>
              <w:t xml:space="preserve">Benutzer gelangen zu diesem Dialog, beim </w:t>
            </w:r>
            <w:r w:rsidR="009358FD">
              <w:t>Bearbeiten</w:t>
            </w:r>
            <w:r>
              <w:t xml:space="preserve"> von Gruppen in denen sie als Eigentümer hinterlegt </w:t>
            </w:r>
            <w:r w:rsidR="0097555F">
              <w:t>wurden</w:t>
            </w:r>
            <w:r>
              <w:t>.</w:t>
            </w:r>
            <w:r w:rsidR="003743F4">
              <w:t xml:space="preserve"> </w:t>
            </w:r>
            <w:r w:rsidR="0097555F">
              <w:t>Es können demnach Mitglieder hinzugefügt und entfernt werden.</w:t>
            </w:r>
          </w:p>
        </w:tc>
      </w:tr>
      <w:tr w:rsidR="00942808" w:rsidTr="001E3A6E">
        <w:tc>
          <w:tcPr>
            <w:tcW w:w="4530" w:type="dxa"/>
            <w:vAlign w:val="center"/>
          </w:tcPr>
          <w:p w:rsidR="00942808" w:rsidRDefault="000830C9" w:rsidP="00942808">
            <w:pPr>
              <w:keepNext/>
            </w:pPr>
            <w:r>
              <w:rPr>
                <w:noProof/>
              </w:rPr>
              <w:drawing>
                <wp:inline distT="0" distB="0" distL="0" distR="0" wp14:anchorId="1E7E703E" wp14:editId="73A4CD64">
                  <wp:extent cx="2378979" cy="1518139"/>
                  <wp:effectExtent l="0" t="0" r="254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2254" cy="1558518"/>
                          </a:xfrm>
                          <a:prstGeom prst="rect">
                            <a:avLst/>
                          </a:prstGeom>
                        </pic:spPr>
                      </pic:pic>
                    </a:graphicData>
                  </a:graphic>
                </wp:inline>
              </w:drawing>
            </w:r>
          </w:p>
          <w:p w:rsidR="007B602F" w:rsidRDefault="00942808" w:rsidP="00942808">
            <w:pPr>
              <w:pStyle w:val="Beschriftung"/>
            </w:pPr>
            <w:bookmarkStart w:id="6" w:name="_Toc486519119"/>
            <w:r>
              <w:t xml:space="preserve">Abbildung </w:t>
            </w:r>
            <w:r w:rsidR="00CE4750">
              <w:fldChar w:fldCharType="begin"/>
            </w:r>
            <w:r w:rsidR="00CE4750">
              <w:instrText xml:space="preserve"> SEQ Abbildung \* ARABIC </w:instrText>
            </w:r>
            <w:r w:rsidR="00CE4750">
              <w:fldChar w:fldCharType="separate"/>
            </w:r>
            <w:r w:rsidR="003C2ED2">
              <w:rPr>
                <w:noProof/>
              </w:rPr>
              <w:t>5</w:t>
            </w:r>
            <w:r w:rsidR="00CE4750">
              <w:rPr>
                <w:noProof/>
              </w:rPr>
              <w:fldChar w:fldCharType="end"/>
            </w:r>
            <w:r>
              <w:t>(GruppenAdministration_UserVerzeichnis)</w:t>
            </w:r>
            <w:bookmarkEnd w:id="6"/>
          </w:p>
        </w:tc>
        <w:tc>
          <w:tcPr>
            <w:tcW w:w="4530" w:type="dxa"/>
            <w:vAlign w:val="center"/>
          </w:tcPr>
          <w:p w:rsidR="007B602F" w:rsidRDefault="000830C9" w:rsidP="001E3A6E">
            <w:r>
              <w:t>Beim Erstellen von Gruppen ernennen von Nachfolgern für das DMO usw. wir dieser Dialog, welcher alle Benutzer in der Datenbank auflistet, aufgerufen.</w:t>
            </w:r>
          </w:p>
        </w:tc>
      </w:tr>
      <w:tr w:rsidR="00942808" w:rsidTr="001E3A6E">
        <w:tc>
          <w:tcPr>
            <w:tcW w:w="4530" w:type="dxa"/>
            <w:vAlign w:val="center"/>
          </w:tcPr>
          <w:p w:rsidR="007B602F" w:rsidRDefault="00942808" w:rsidP="007A4522">
            <w:r>
              <w:rPr>
                <w:noProof/>
              </w:rPr>
              <w:drawing>
                <wp:inline distT="0" distB="0" distL="0" distR="0" wp14:anchorId="0017BD85" wp14:editId="3C74D674">
                  <wp:extent cx="2450123" cy="1530854"/>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7750" cy="1548116"/>
                          </a:xfrm>
                          <a:prstGeom prst="rect">
                            <a:avLst/>
                          </a:prstGeom>
                        </pic:spPr>
                      </pic:pic>
                    </a:graphicData>
                  </a:graphic>
                </wp:inline>
              </w:drawing>
            </w:r>
          </w:p>
        </w:tc>
        <w:tc>
          <w:tcPr>
            <w:tcW w:w="4530" w:type="dxa"/>
            <w:vAlign w:val="center"/>
          </w:tcPr>
          <w:p w:rsidR="007B602F" w:rsidRDefault="00942808" w:rsidP="001E3A6E">
            <w:r>
              <w:t>Dieses Fenster dient zum Verwalten der wichtigsten Benutzereinstellungen. Laut den Richtlinien wird das DMO eines Benutzer entfernt, womit auch die Benutzer keinen Zugriff mehr auf das DMO haben</w:t>
            </w:r>
            <w:r w:rsidR="003E534E">
              <w:t>, es sei denn der Besitzer hat vor Entfernen einen „Nachfolger“ hinterlegt. Dieser wird somit als neuer Eigentümer eingetragen und erhält jegliche Befugnisse in Bezug auf das DMO.</w:t>
            </w:r>
          </w:p>
        </w:tc>
      </w:tr>
    </w:tbl>
    <w:p w:rsidR="00A52DBF" w:rsidRDefault="00A52DBF" w:rsidP="00A52DBF">
      <w:r>
        <w:br w:type="page"/>
      </w:r>
    </w:p>
    <w:tbl>
      <w:tblPr>
        <w:tblStyle w:val="Tabellenraster"/>
        <w:tblpPr w:leftFromText="141" w:rightFromText="141" w:vertAnchor="text" w:horzAnchor="margin" w:tblpY="-21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D55AC" w:rsidTr="000D55AC">
        <w:tc>
          <w:tcPr>
            <w:tcW w:w="4530" w:type="dxa"/>
          </w:tcPr>
          <w:p w:rsidR="000D55AC" w:rsidRDefault="000D55AC" w:rsidP="000D55AC">
            <w:pPr>
              <w:keepNext/>
            </w:pPr>
            <w:r>
              <w:t>00</w:t>
            </w:r>
            <w:r>
              <w:rPr>
                <w:noProof/>
              </w:rPr>
              <w:drawing>
                <wp:inline distT="0" distB="0" distL="0" distR="0" wp14:anchorId="5DAA9EFF" wp14:editId="75A27D84">
                  <wp:extent cx="2693147" cy="172159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6968" cy="1743215"/>
                          </a:xfrm>
                          <a:prstGeom prst="rect">
                            <a:avLst/>
                          </a:prstGeom>
                        </pic:spPr>
                      </pic:pic>
                    </a:graphicData>
                  </a:graphic>
                </wp:inline>
              </w:drawing>
            </w:r>
          </w:p>
          <w:p w:rsidR="000D55AC" w:rsidRDefault="000D55AC" w:rsidP="000D55AC">
            <w:pPr>
              <w:pStyle w:val="Beschriftung"/>
            </w:pPr>
            <w:bookmarkStart w:id="7" w:name="_Toc486519120"/>
            <w:r>
              <w:t xml:space="preserve">Abbildung </w:t>
            </w:r>
            <w:r>
              <w:fldChar w:fldCharType="begin"/>
            </w:r>
            <w:r>
              <w:instrText xml:space="preserve"> SEQ Abbildung \* ARABIC </w:instrText>
            </w:r>
            <w:r>
              <w:fldChar w:fldCharType="separate"/>
            </w:r>
            <w:r>
              <w:rPr>
                <w:noProof/>
              </w:rPr>
              <w:t>6</w:t>
            </w:r>
            <w:r>
              <w:fldChar w:fldCharType="end"/>
            </w:r>
            <w:r>
              <w:t>(</w:t>
            </w:r>
            <w:r w:rsidRPr="000B145F">
              <w:t>Dateiverwaltung_HerunterladenStacks_Explorer</w:t>
            </w:r>
            <w:r>
              <w:t>)</w:t>
            </w:r>
            <w:bookmarkEnd w:id="7"/>
          </w:p>
        </w:tc>
        <w:tc>
          <w:tcPr>
            <w:tcW w:w="4530" w:type="dxa"/>
            <w:vAlign w:val="center"/>
          </w:tcPr>
          <w:p w:rsidR="000D55AC" w:rsidRDefault="000D55AC" w:rsidP="000D55AC">
            <w:r>
              <w:t>In diesem Fenster findet man die Ansicht zu Herunterladen der Doors vom Server vor. Durch die beiden Reiter kann klar unterschieden werden welche Daten sich in der Datenbank des Servers und der lokalen befinden. Der Befehl „Herunterladen“ initiiert den Vorgang.</w:t>
            </w:r>
          </w:p>
          <w:p w:rsidR="000D55AC" w:rsidRDefault="000D55AC" w:rsidP="000D55AC">
            <w:pPr>
              <w:spacing w:before="100" w:beforeAutospacing="1"/>
            </w:pPr>
          </w:p>
        </w:tc>
      </w:tr>
      <w:tr w:rsidR="000D55AC" w:rsidTr="000D55AC">
        <w:tc>
          <w:tcPr>
            <w:tcW w:w="4530" w:type="dxa"/>
          </w:tcPr>
          <w:p w:rsidR="000D55AC" w:rsidRDefault="000D55AC" w:rsidP="000D55AC">
            <w:pPr>
              <w:keepNext/>
            </w:pPr>
            <w:r>
              <w:rPr>
                <w:noProof/>
              </w:rPr>
              <w:drawing>
                <wp:inline distT="0" distB="0" distL="0" distR="0" wp14:anchorId="75B62BD5" wp14:editId="68BC8662">
                  <wp:extent cx="2406061" cy="2017987"/>
                  <wp:effectExtent l="0" t="0" r="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388" cy="2026649"/>
                          </a:xfrm>
                          <a:prstGeom prst="rect">
                            <a:avLst/>
                          </a:prstGeom>
                        </pic:spPr>
                      </pic:pic>
                    </a:graphicData>
                  </a:graphic>
                </wp:inline>
              </w:drawing>
            </w:r>
          </w:p>
          <w:p w:rsidR="000D55AC" w:rsidRDefault="000D55AC" w:rsidP="000D55AC">
            <w:pPr>
              <w:pStyle w:val="Beschriftung"/>
            </w:pPr>
            <w:bookmarkStart w:id="8" w:name="_Toc486519121"/>
            <w:r>
              <w:t xml:space="preserve">Abbildung </w:t>
            </w:r>
            <w:r>
              <w:fldChar w:fldCharType="begin"/>
            </w:r>
            <w:r>
              <w:instrText xml:space="preserve"> SEQ Abbildung \* ARABIC </w:instrText>
            </w:r>
            <w:r>
              <w:fldChar w:fldCharType="separate"/>
            </w:r>
            <w:r>
              <w:rPr>
                <w:noProof/>
              </w:rPr>
              <w:t>7</w:t>
            </w:r>
            <w:r>
              <w:fldChar w:fldCharType="end"/>
            </w:r>
            <w:r>
              <w:t>(</w:t>
            </w:r>
            <w:r w:rsidRPr="006936E0">
              <w:t>Datei</w:t>
            </w:r>
            <w:r>
              <w:t>enverwaltung_HerunterladenDoors</w:t>
            </w:r>
            <w:r w:rsidRPr="006936E0">
              <w:t>_DoorAuswahl</w:t>
            </w:r>
            <w:r>
              <w:t>)</w:t>
            </w:r>
            <w:bookmarkEnd w:id="8"/>
          </w:p>
        </w:tc>
        <w:tc>
          <w:tcPr>
            <w:tcW w:w="4530" w:type="dxa"/>
            <w:vAlign w:val="center"/>
          </w:tcPr>
          <w:p w:rsidR="000D55AC" w:rsidRDefault="000D55AC" w:rsidP="000D55AC">
            <w:r>
              <w:t>Nach der erfolgten Auswahl einer Door wird hier entschieden ob diese lokal auf dem Endgerät oder innerhalb eines DMOs gespeichert werden soll. Mittels des „i“-Buttons können Informationen über l</w:t>
            </w:r>
          </w:p>
        </w:tc>
      </w:tr>
      <w:tr w:rsidR="000D55AC" w:rsidTr="000D55AC">
        <w:tc>
          <w:tcPr>
            <w:tcW w:w="4530" w:type="dxa"/>
          </w:tcPr>
          <w:p w:rsidR="000D55AC" w:rsidRDefault="000D55AC" w:rsidP="000D55AC">
            <w:pPr>
              <w:keepNext/>
            </w:pPr>
            <w:r>
              <w:rPr>
                <w:noProof/>
              </w:rPr>
              <w:drawing>
                <wp:inline distT="0" distB="0" distL="0" distR="0" wp14:anchorId="237C4F1F" wp14:editId="72F412DA">
                  <wp:extent cx="2655277" cy="1224589"/>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6040" cy="1257224"/>
                          </a:xfrm>
                          <a:prstGeom prst="rect">
                            <a:avLst/>
                          </a:prstGeom>
                        </pic:spPr>
                      </pic:pic>
                    </a:graphicData>
                  </a:graphic>
                </wp:inline>
              </w:drawing>
            </w:r>
          </w:p>
          <w:p w:rsidR="000D55AC" w:rsidRDefault="000D55AC" w:rsidP="000D55AC">
            <w:pPr>
              <w:pStyle w:val="Beschriftung"/>
            </w:pPr>
            <w:bookmarkStart w:id="9" w:name="_Toc486519122"/>
            <w:r>
              <w:t xml:space="preserve">Abbildung </w:t>
            </w:r>
            <w:r>
              <w:fldChar w:fldCharType="begin"/>
            </w:r>
            <w:r>
              <w:instrText xml:space="preserve"> SEQ Abbildung \* ARABIC </w:instrText>
            </w:r>
            <w:r>
              <w:fldChar w:fldCharType="separate"/>
            </w:r>
            <w:r>
              <w:rPr>
                <w:noProof/>
              </w:rPr>
              <w:t>8</w:t>
            </w:r>
            <w:r>
              <w:fldChar w:fldCharType="end"/>
            </w:r>
            <w:r>
              <w:t>(</w:t>
            </w:r>
            <w:r w:rsidRPr="00AC3372">
              <w:t>Dat</w:t>
            </w:r>
            <w:r>
              <w:t>eiverwaltung_HerunterladenDoors</w:t>
            </w:r>
            <w:r w:rsidRPr="00AC3372">
              <w:t>_StackInfo</w:t>
            </w:r>
            <w:r>
              <w:t>)</w:t>
            </w:r>
            <w:bookmarkEnd w:id="9"/>
          </w:p>
        </w:tc>
        <w:tc>
          <w:tcPr>
            <w:tcW w:w="4530" w:type="dxa"/>
            <w:vAlign w:val="center"/>
          </w:tcPr>
          <w:p w:rsidR="000D55AC" w:rsidRDefault="000D55AC" w:rsidP="000D55AC">
            <w:r>
              <w:t>In dem . Dialog werden die wichtigsten Informationen zu DMO des aufgerufenen Stacks angezeigt. Vor allem die beiden ersten Attribute können zur Kontrolle innerhalb einer Teamarbeit nützlich sein.</w:t>
            </w:r>
          </w:p>
        </w:tc>
      </w:tr>
      <w:tr w:rsidR="000D55AC" w:rsidTr="000D55AC">
        <w:tc>
          <w:tcPr>
            <w:tcW w:w="4530" w:type="dxa"/>
          </w:tcPr>
          <w:p w:rsidR="000D55AC" w:rsidRDefault="000D55AC" w:rsidP="000D55AC">
            <w:pPr>
              <w:keepNext/>
              <w:rPr>
                <w:noProof/>
              </w:rPr>
            </w:pPr>
          </w:p>
          <w:p w:rsidR="000D55AC" w:rsidRDefault="000D55AC" w:rsidP="000D55AC">
            <w:pPr>
              <w:keepNext/>
            </w:pPr>
            <w:r>
              <w:rPr>
                <w:noProof/>
              </w:rPr>
              <w:drawing>
                <wp:inline distT="0" distB="0" distL="0" distR="0" wp14:anchorId="1884370C" wp14:editId="234098F5">
                  <wp:extent cx="2654935" cy="140972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5386" cy="1436509"/>
                          </a:xfrm>
                          <a:prstGeom prst="rect">
                            <a:avLst/>
                          </a:prstGeom>
                        </pic:spPr>
                      </pic:pic>
                    </a:graphicData>
                  </a:graphic>
                </wp:inline>
              </w:drawing>
            </w:r>
          </w:p>
          <w:p w:rsidR="000D55AC" w:rsidRDefault="000D55AC" w:rsidP="000D55AC">
            <w:pPr>
              <w:pStyle w:val="Beschriftung"/>
              <w:rPr>
                <w:noProof/>
              </w:rPr>
            </w:pPr>
            <w:bookmarkStart w:id="10" w:name="_Toc486519123"/>
            <w:r>
              <w:t xml:space="preserve">Abbildung </w:t>
            </w:r>
            <w:r>
              <w:fldChar w:fldCharType="begin"/>
            </w:r>
            <w:r>
              <w:instrText xml:space="preserve"> SEQ Abbildung \* ARABIC </w:instrText>
            </w:r>
            <w:r>
              <w:fldChar w:fldCharType="separate"/>
            </w:r>
            <w:r>
              <w:rPr>
                <w:noProof/>
              </w:rPr>
              <w:t>9</w:t>
            </w:r>
            <w:r>
              <w:fldChar w:fldCharType="end"/>
            </w:r>
            <w:r>
              <w:t>(Dateienverwlatung_HerunterladenDoors_DMOSelect)</w:t>
            </w:r>
            <w:bookmarkEnd w:id="10"/>
          </w:p>
        </w:tc>
        <w:tc>
          <w:tcPr>
            <w:tcW w:w="4530" w:type="dxa"/>
            <w:vAlign w:val="center"/>
          </w:tcPr>
          <w:p w:rsidR="000D55AC" w:rsidRDefault="000D55AC" w:rsidP="000D55AC">
            <w:r>
              <w:t>In diesem Fenster wird dem Benutzer die anfängliche Wahl zwischen dem eigenen oder einem fremden DMO gegeben. Hilfestellung wird durch das Suchfeld in dem mittels des Benutzers namens (Email-Adresse) das jeweils auf das DMO verweist geleistet.</w:t>
            </w:r>
          </w:p>
        </w:tc>
      </w:tr>
      <w:tr w:rsidR="000D55AC" w:rsidTr="000D55AC">
        <w:tc>
          <w:tcPr>
            <w:tcW w:w="4530" w:type="dxa"/>
          </w:tcPr>
          <w:p w:rsidR="000D55AC" w:rsidRDefault="000D55AC" w:rsidP="000D55AC">
            <w:pPr>
              <w:keepNext/>
            </w:pPr>
            <w:r>
              <w:rPr>
                <w:noProof/>
              </w:rPr>
              <w:drawing>
                <wp:inline distT="0" distB="0" distL="0" distR="0" wp14:anchorId="0038C16E" wp14:editId="1C6144F2">
                  <wp:extent cx="2705363" cy="189166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2639" cy="1917731"/>
                          </a:xfrm>
                          <a:prstGeom prst="rect">
                            <a:avLst/>
                          </a:prstGeom>
                        </pic:spPr>
                      </pic:pic>
                    </a:graphicData>
                  </a:graphic>
                </wp:inline>
              </w:drawing>
            </w:r>
          </w:p>
          <w:p w:rsidR="000D55AC" w:rsidRDefault="000D55AC" w:rsidP="000D55AC">
            <w:pPr>
              <w:pStyle w:val="Beschriftung"/>
              <w:rPr>
                <w:noProof/>
              </w:rPr>
            </w:pPr>
            <w:bookmarkStart w:id="11" w:name="_Toc486519124"/>
            <w:r>
              <w:t xml:space="preserve">Abbildung </w:t>
            </w:r>
            <w:r>
              <w:fldChar w:fldCharType="begin"/>
            </w:r>
            <w:r>
              <w:instrText xml:space="preserve"> SEQ Abbildung \* ARABIC </w:instrText>
            </w:r>
            <w:r>
              <w:fldChar w:fldCharType="separate"/>
            </w:r>
            <w:r>
              <w:rPr>
                <w:noProof/>
              </w:rPr>
              <w:t>10</w:t>
            </w:r>
            <w:r>
              <w:fldChar w:fldCharType="end"/>
            </w:r>
            <w:r>
              <w:t>(</w:t>
            </w:r>
            <w:r w:rsidRPr="00B27B72">
              <w:t>Dateienverwlatung_HerunterladenDoors</w:t>
            </w:r>
            <w:r>
              <w:t>_ForeignDoor)</w:t>
            </w:r>
            <w:bookmarkEnd w:id="11"/>
          </w:p>
        </w:tc>
        <w:tc>
          <w:tcPr>
            <w:tcW w:w="4530" w:type="dxa"/>
            <w:vAlign w:val="center"/>
          </w:tcPr>
          <w:p w:rsidR="000D55AC" w:rsidRDefault="000D55AC" w:rsidP="000D55AC">
            <w:r>
              <w:t xml:space="preserve">Hat sich der User für das Speichern in seinem eigenen DMO, bzw. jene in denen er als Besitzer eingetragen ist, bietet ihm dieser Dialog die folgenden zwei Möglichkeiten. </w:t>
            </w:r>
          </w:p>
          <w:p w:rsidR="000D55AC" w:rsidRDefault="000D55AC" w:rsidP="000D55AC">
            <w:pPr>
              <w:pStyle w:val="Listenabsatz"/>
              <w:numPr>
                <w:ilvl w:val="0"/>
                <w:numId w:val="21"/>
              </w:numPr>
            </w:pPr>
            <w:r>
              <w:t xml:space="preserve">Überschreiben einer möglichen älteren Version des Objektes. </w:t>
            </w:r>
          </w:p>
          <w:p w:rsidR="000D55AC" w:rsidRDefault="000D55AC" w:rsidP="000D55AC">
            <w:pPr>
              <w:pStyle w:val="Listenabsatz"/>
              <w:numPr>
                <w:ilvl w:val="0"/>
                <w:numId w:val="21"/>
              </w:numPr>
            </w:pPr>
            <w:r>
              <w:t xml:space="preserve">Erstellen einer neuen Door in den jeweiligen DMO. </w:t>
            </w:r>
          </w:p>
        </w:tc>
      </w:tr>
      <w:tr w:rsidR="000D55AC" w:rsidTr="000D55AC">
        <w:tc>
          <w:tcPr>
            <w:tcW w:w="4530" w:type="dxa"/>
          </w:tcPr>
          <w:p w:rsidR="000D55AC" w:rsidRDefault="000D55AC" w:rsidP="000D55AC">
            <w:pPr>
              <w:keepNext/>
            </w:pPr>
            <w:r>
              <w:rPr>
                <w:noProof/>
              </w:rPr>
              <w:drawing>
                <wp:inline distT="0" distB="0" distL="0" distR="0" wp14:anchorId="5A9EC34B" wp14:editId="17B6F222">
                  <wp:extent cx="2673832" cy="145216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2976" cy="1467995"/>
                          </a:xfrm>
                          <a:prstGeom prst="rect">
                            <a:avLst/>
                          </a:prstGeom>
                        </pic:spPr>
                      </pic:pic>
                    </a:graphicData>
                  </a:graphic>
                </wp:inline>
              </w:drawing>
            </w:r>
          </w:p>
          <w:p w:rsidR="000D55AC" w:rsidRDefault="000D55AC" w:rsidP="000D55AC">
            <w:pPr>
              <w:pStyle w:val="Beschriftung"/>
              <w:rPr>
                <w:noProof/>
              </w:rPr>
            </w:pPr>
            <w:bookmarkStart w:id="12" w:name="_Toc486519125"/>
            <w:r>
              <w:t xml:space="preserve">Abbildung </w:t>
            </w:r>
            <w:r>
              <w:fldChar w:fldCharType="begin"/>
            </w:r>
            <w:r>
              <w:instrText xml:space="preserve"> SEQ Abbildung \* ARABIC </w:instrText>
            </w:r>
            <w:r>
              <w:fldChar w:fldCharType="separate"/>
            </w:r>
            <w:r>
              <w:rPr>
                <w:noProof/>
              </w:rPr>
              <w:t>11</w:t>
            </w:r>
            <w:r>
              <w:fldChar w:fldCharType="end"/>
            </w:r>
            <w:r>
              <w:t>(</w:t>
            </w:r>
            <w:r w:rsidRPr="00B30254">
              <w:t>Dateienverwlatung_HerunterladenDoors</w:t>
            </w:r>
            <w:r>
              <w:t>_ForeigDMO)</w:t>
            </w:r>
            <w:bookmarkEnd w:id="12"/>
          </w:p>
        </w:tc>
        <w:tc>
          <w:tcPr>
            <w:tcW w:w="4530" w:type="dxa"/>
            <w:vAlign w:val="center"/>
          </w:tcPr>
          <w:p w:rsidR="000D55AC" w:rsidRDefault="000D55AC" w:rsidP="000D55AC">
            <w:r>
              <w:t>Da es einem User nur möglich ist Daten in ein DMO hochzuladen zu dem er die nötigen Berechtigungen besitzt, werden nur diese Optionen zur Suchoptimierung angeboten.</w:t>
            </w:r>
          </w:p>
        </w:tc>
      </w:tr>
      <w:tr w:rsidR="000D55AC" w:rsidTr="000D55AC">
        <w:tc>
          <w:tcPr>
            <w:tcW w:w="4530" w:type="dxa"/>
          </w:tcPr>
          <w:p w:rsidR="000D55AC" w:rsidRDefault="000D55AC" w:rsidP="000D55AC">
            <w:pPr>
              <w:keepNext/>
            </w:pPr>
            <w:r>
              <w:rPr>
                <w:noProof/>
              </w:rPr>
              <w:drawing>
                <wp:inline distT="0" distB="0" distL="0" distR="0" wp14:anchorId="6073CCAE" wp14:editId="5580103E">
                  <wp:extent cx="2642301" cy="1334550"/>
                  <wp:effectExtent l="0" t="0" r="571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3370" cy="1350242"/>
                          </a:xfrm>
                          <a:prstGeom prst="rect">
                            <a:avLst/>
                          </a:prstGeom>
                        </pic:spPr>
                      </pic:pic>
                    </a:graphicData>
                  </a:graphic>
                </wp:inline>
              </w:drawing>
            </w:r>
          </w:p>
          <w:p w:rsidR="000D55AC" w:rsidRDefault="000D55AC" w:rsidP="000D55AC">
            <w:pPr>
              <w:pStyle w:val="Beschriftung"/>
              <w:rPr>
                <w:noProof/>
              </w:rPr>
            </w:pPr>
            <w:bookmarkStart w:id="13" w:name="_Toc486519126"/>
            <w:r>
              <w:t xml:space="preserve">Abbildung </w:t>
            </w:r>
            <w:r>
              <w:fldChar w:fldCharType="begin"/>
            </w:r>
            <w:r>
              <w:instrText xml:space="preserve"> SEQ Abbildung \* ARABIC </w:instrText>
            </w:r>
            <w:r>
              <w:fldChar w:fldCharType="separate"/>
            </w:r>
            <w:r>
              <w:rPr>
                <w:noProof/>
              </w:rPr>
              <w:t>12</w:t>
            </w:r>
            <w:r>
              <w:fldChar w:fldCharType="end"/>
            </w:r>
            <w:r>
              <w:t>(</w:t>
            </w:r>
            <w:r w:rsidRPr="00FF6561">
              <w:t>(Dateienverwlatung_HerunterladenDoors</w:t>
            </w:r>
            <w:r>
              <w:t>_Derive)</w:t>
            </w:r>
            <w:bookmarkEnd w:id="13"/>
          </w:p>
        </w:tc>
        <w:tc>
          <w:tcPr>
            <w:tcW w:w="4530" w:type="dxa"/>
            <w:vAlign w:val="center"/>
          </w:tcPr>
          <w:p w:rsidR="000D55AC" w:rsidRDefault="000D55AC" w:rsidP="000D55AC">
            <w:r>
              <w:t>Laut den Anforderungen zum Design der Benutzerverwaltung müssen Klone nach erfolgten Hochladen als solche erkenntlich gemacht werden. Aus diesem Grund wird im zum „Derive“-Button sich öffnenden Fenster ein Präfix dem Name der Door bereits vorangestellt.</w:t>
            </w:r>
          </w:p>
        </w:tc>
      </w:tr>
      <w:tr w:rsidR="000D55AC" w:rsidTr="000D55AC">
        <w:tc>
          <w:tcPr>
            <w:tcW w:w="4530" w:type="dxa"/>
          </w:tcPr>
          <w:p w:rsidR="000D55AC" w:rsidRDefault="000D55AC" w:rsidP="000D55AC">
            <w:pPr>
              <w:keepNext/>
            </w:pPr>
            <w:r>
              <w:rPr>
                <w:noProof/>
              </w:rPr>
              <w:drawing>
                <wp:inline distT="0" distB="0" distL="0" distR="0" wp14:anchorId="2CFBFCFB" wp14:editId="5A24F695">
                  <wp:extent cx="2604463" cy="156374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0066" cy="1573113"/>
                          </a:xfrm>
                          <a:prstGeom prst="rect">
                            <a:avLst/>
                          </a:prstGeom>
                        </pic:spPr>
                      </pic:pic>
                    </a:graphicData>
                  </a:graphic>
                </wp:inline>
              </w:drawing>
            </w:r>
          </w:p>
          <w:p w:rsidR="000D55AC" w:rsidRDefault="000D55AC" w:rsidP="000D55AC">
            <w:pPr>
              <w:pStyle w:val="Beschriftung"/>
              <w:rPr>
                <w:noProof/>
              </w:rPr>
            </w:pPr>
            <w:bookmarkStart w:id="14" w:name="_Toc486519127"/>
            <w:r>
              <w:t xml:space="preserve">Abbildung </w:t>
            </w:r>
            <w:r>
              <w:fldChar w:fldCharType="begin"/>
            </w:r>
            <w:r>
              <w:instrText xml:space="preserve"> SEQ Abbildung \* ARABIC </w:instrText>
            </w:r>
            <w:r>
              <w:fldChar w:fldCharType="separate"/>
            </w:r>
            <w:r>
              <w:rPr>
                <w:noProof/>
              </w:rPr>
              <w:t>13</w:t>
            </w:r>
            <w:r>
              <w:fldChar w:fldCharType="end"/>
            </w:r>
            <w:r>
              <w:t>(</w:t>
            </w:r>
            <w:r w:rsidRPr="00881BAF">
              <w:t>(Dateienverwlatung_HerunterladenDoors</w:t>
            </w:r>
            <w:r>
              <w:t>_Teamwork)</w:t>
            </w:r>
            <w:bookmarkEnd w:id="14"/>
          </w:p>
        </w:tc>
        <w:tc>
          <w:tcPr>
            <w:tcW w:w="4530" w:type="dxa"/>
            <w:vAlign w:val="center"/>
          </w:tcPr>
          <w:p w:rsidR="000D55AC" w:rsidRDefault="000D55AC" w:rsidP="000D55AC">
            <w:r>
              <w:t xml:space="preserve">Der Upload-Dialog für die Inhaber einer Teamwork-Berechtigung beinhaltet zu der Suchfunktion den Button mit der Aufschrift entsprechenden Funktion des Mergen, welche die vorhandenen Datensätze mit den alten abgleicht und die neuen übernimmt. </w:t>
            </w:r>
          </w:p>
        </w:tc>
      </w:tr>
    </w:tbl>
    <w:p w:rsidR="007B0960" w:rsidRDefault="000D55AC" w:rsidP="00A52DBF">
      <w:pPr>
        <w:pStyle w:val="berschrift2"/>
      </w:pPr>
      <w:r>
        <w:t xml:space="preserve"> </w:t>
      </w:r>
      <w:r w:rsidR="00A52DBF">
        <w:t>Dateiverwaltung</w:t>
      </w:r>
    </w:p>
    <w:p w:rsidR="00E60DA2" w:rsidRDefault="00F34399" w:rsidP="00CE4750">
      <w:pPr>
        <w:pStyle w:val="berschrift3"/>
      </w:pPr>
      <w:r>
        <w:t xml:space="preserve">Herunterladen von </w:t>
      </w:r>
      <w:r w:rsidR="00BA147E">
        <w:t>Doors</w:t>
      </w:r>
      <w:r>
        <w:t xml:space="preserve"> </w:t>
      </w:r>
      <w:bookmarkStart w:id="15" w:name="_GoBack"/>
      <w:bookmarkEnd w:id="15"/>
    </w:p>
    <w:p w:rsidR="00E60DA2" w:rsidRDefault="009F5760" w:rsidP="00E60DA2">
      <w:pPr>
        <w:pStyle w:val="berschrift3"/>
      </w:pPr>
      <w:r>
        <w:t>Hochladen</w:t>
      </w:r>
      <w:r w:rsidR="00E60DA2">
        <w:t xml:space="preserve"> von </w:t>
      </w:r>
      <w:r w:rsidR="004F53C4">
        <w:t>Stacks</w:t>
      </w:r>
    </w:p>
    <w:p w:rsidR="00E60DA2" w:rsidRDefault="005B0B00" w:rsidP="005B0B00">
      <w:r>
        <w:t>Das UI des Hochladens von Doors gleicht bis auf die unterschiedlichen Bezeichnungen dem des Herunterladens von Doors und wird hier somit nicht im Detail erläutert. Hier die wichtigsten Merkmale:</w:t>
      </w:r>
    </w:p>
    <w:p w:rsidR="00BA3B5B" w:rsidRPr="00E60DA2" w:rsidRDefault="00C4643A" w:rsidP="00BA3B5B">
      <w:pPr>
        <w:pStyle w:val="Listenabsatz"/>
        <w:numPr>
          <w:ilvl w:val="0"/>
          <w:numId w:val="22"/>
        </w:numPr>
      </w:pPr>
      <w:r>
        <w:t xml:space="preserve">Die Grundanforderung, das Benutzer nur in jenen DMO Änderungen vornehmen zu denen sie nötigen Rechte erhalten haben wurde im UI durch die </w:t>
      </w:r>
      <w:r w:rsidR="00CE10B2">
        <w:t xml:space="preserve">Separation in zwei eigene Dialogfenster umgesetzt. </w:t>
      </w:r>
    </w:p>
    <w:p w:rsidR="00E60DA2" w:rsidRDefault="004F53C4" w:rsidP="00E60DA2">
      <w:pPr>
        <w:pStyle w:val="berschrift3"/>
      </w:pPr>
      <w:r>
        <w:t>Herunterladen</w:t>
      </w:r>
      <w:r w:rsidR="00E60DA2">
        <w:t xml:space="preserve"> von </w:t>
      </w:r>
      <w:r w:rsidR="00EF7142">
        <w:t>Stacks</w:t>
      </w:r>
    </w:p>
    <w:p w:rsidR="00594DDA" w:rsidRDefault="00ED0FBC" w:rsidP="00EF7142">
      <w:r>
        <w:t xml:space="preserve">Im Gegensatz zum Hochladen von </w:t>
      </w:r>
      <w:r w:rsidR="00B324CE">
        <w:t>Stacks,</w:t>
      </w:r>
      <w:r>
        <w:t xml:space="preserve"> </w:t>
      </w:r>
      <w:r w:rsidR="009E4D15">
        <w:t>muss bspw.</w:t>
      </w:r>
      <w:r>
        <w:t xml:space="preserve"> beim Hochladen beachtet werden, dass eine zusätzliche Verzeichnisebene in Form der sich auf den Server befindenden Doors angezeigt werden muss, damit den Usern die Möglichkeit ihre Daten in einer anderen Door mit theoretisch gleichen Stack Namen zu speichern nicht verwehrt </w:t>
      </w:r>
      <w:r w:rsidR="009E4D15">
        <w:t>b</w:t>
      </w:r>
      <w:r w:rsidR="000640F1">
        <w:t>leibt</w:t>
      </w:r>
      <w:r>
        <w:t>.</w:t>
      </w:r>
      <w:r w:rsidR="00594DDA">
        <w:br w:type="page"/>
      </w:r>
    </w:p>
    <w:p w:rsidR="00EF7142" w:rsidRDefault="00594DDA" w:rsidP="00594DDA">
      <w:pPr>
        <w:pStyle w:val="berschrift1"/>
      </w:pPr>
      <w:r>
        <w:t>UI</w:t>
      </w:r>
    </w:p>
    <w:p w:rsidR="00594DDA" w:rsidRDefault="00594DDA" w:rsidP="00594DDA">
      <w:pPr>
        <w:pStyle w:val="berschrift2"/>
      </w:pPr>
      <w:r>
        <w:t>Gruppenverwaltung und Benutzerverwaltung</w:t>
      </w:r>
    </w:p>
    <w:p w:rsidR="00594DDA" w:rsidRDefault="00594DDA" w:rsidP="00594DDA">
      <w:pPr>
        <w:keepNext/>
      </w:pPr>
      <w:r>
        <w:rPr>
          <w:noProof/>
        </w:rPr>
        <w:drawing>
          <wp:inline distT="0" distB="0" distL="0" distR="0" wp14:anchorId="3286B44D" wp14:editId="74BFCD81">
            <wp:extent cx="7649407" cy="4465669"/>
            <wp:effectExtent l="0" t="8255" r="635" b="6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7669721" cy="4477528"/>
                    </a:xfrm>
                    <a:prstGeom prst="rect">
                      <a:avLst/>
                    </a:prstGeom>
                  </pic:spPr>
                </pic:pic>
              </a:graphicData>
            </a:graphic>
          </wp:inline>
        </w:drawing>
      </w:r>
    </w:p>
    <w:p w:rsidR="0023509A" w:rsidRDefault="00594DDA" w:rsidP="0023509A">
      <w:pPr>
        <w:pStyle w:val="Beschriftung"/>
      </w:pPr>
      <w:bookmarkStart w:id="16" w:name="_Toc486519128"/>
      <w:r>
        <w:t xml:space="preserve">Abbildung </w:t>
      </w:r>
      <w:r>
        <w:fldChar w:fldCharType="begin"/>
      </w:r>
      <w:r>
        <w:instrText xml:space="preserve"> SEQ Abbildung \* ARABIC </w:instrText>
      </w:r>
      <w:r>
        <w:fldChar w:fldCharType="separate"/>
      </w:r>
      <w:r w:rsidR="003C2ED2">
        <w:rPr>
          <w:noProof/>
        </w:rPr>
        <w:t>14</w:t>
      </w:r>
      <w:r>
        <w:fldChar w:fldCharType="end"/>
      </w:r>
      <w:r>
        <w:t>(</w:t>
      </w:r>
      <w:r w:rsidR="0023509A">
        <w:t>UI_</w:t>
      </w:r>
      <w:r>
        <w:t>Benutzer- und Gruppenverwaltung)</w:t>
      </w:r>
      <w:bookmarkEnd w:id="16"/>
      <w:r w:rsidR="0023509A">
        <w:br w:type="page"/>
      </w:r>
    </w:p>
    <w:p w:rsidR="00594DDA" w:rsidRDefault="0023509A" w:rsidP="0023509A">
      <w:pPr>
        <w:pStyle w:val="berschrift2"/>
      </w:pPr>
      <w:r>
        <w:rPr>
          <w:noProof/>
        </w:rPr>
        <mc:AlternateContent>
          <mc:Choice Requires="wps">
            <w:drawing>
              <wp:anchor distT="0" distB="0" distL="114300" distR="114300" simplePos="0" relativeHeight="251660288" behindDoc="1" locked="0" layoutInCell="1" allowOverlap="1" wp14:anchorId="19389997" wp14:editId="2B68EEA7">
                <wp:simplePos x="0" y="0"/>
                <wp:positionH relativeFrom="column">
                  <wp:posOffset>-250190</wp:posOffset>
                </wp:positionH>
                <wp:positionV relativeFrom="paragraph">
                  <wp:posOffset>7954645</wp:posOffset>
                </wp:positionV>
                <wp:extent cx="647573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6475730" cy="635"/>
                        </a:xfrm>
                        <a:prstGeom prst="rect">
                          <a:avLst/>
                        </a:prstGeom>
                        <a:solidFill>
                          <a:prstClr val="white"/>
                        </a:solidFill>
                        <a:ln>
                          <a:noFill/>
                        </a:ln>
                        <a:effectLst/>
                      </wps:spPr>
                      <wps:txbx>
                        <w:txbxContent>
                          <w:p w:rsidR="0023509A" w:rsidRPr="00F6625F" w:rsidRDefault="0023509A" w:rsidP="0023509A">
                            <w:pPr>
                              <w:pStyle w:val="Beschriftung"/>
                              <w:rPr>
                                <w:rFonts w:ascii="Segoe UI" w:hAnsi="Segoe UI"/>
                                <w:noProof/>
                                <w:color w:val="000000" w:themeColor="text1"/>
                                <w:sz w:val="28"/>
                              </w:rPr>
                            </w:pPr>
                            <w:bookmarkStart w:id="17" w:name="_Toc486519129"/>
                            <w:r>
                              <w:t xml:space="preserve">Abbildung </w:t>
                            </w:r>
                            <w:r>
                              <w:fldChar w:fldCharType="begin"/>
                            </w:r>
                            <w:r>
                              <w:instrText xml:space="preserve"> SEQ Abbildung \* ARABIC </w:instrText>
                            </w:r>
                            <w:r>
                              <w:fldChar w:fldCharType="separate"/>
                            </w:r>
                            <w:r w:rsidR="003C2ED2">
                              <w:rPr>
                                <w:noProof/>
                              </w:rPr>
                              <w:t>15</w:t>
                            </w:r>
                            <w:r>
                              <w:fldChar w:fldCharType="end"/>
                            </w:r>
                            <w:r w:rsidR="00AE1EAA">
                              <w:t>(UI_Herunterladen</w:t>
                            </w:r>
                            <w:r>
                              <w:t>Doors)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389997" id="_x0000_t202" coordsize="21600,21600" o:spt="202" path="m,l,21600r21600,l21600,xe">
                <v:stroke joinstyle="miter"/>
                <v:path gradientshapeok="t" o:connecttype="rect"/>
              </v:shapetype>
              <v:shape id="Textfeld 24" o:spid="_x0000_s1026" type="#_x0000_t202" style="position:absolute;left:0;text-align:left;margin-left:-19.7pt;margin-top:626.35pt;width:509.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" stroked="f">
                <v:textbox style="mso-fit-shape-to-text:t" inset="0,0,0,0">
                  <w:txbxContent>
                    <w:p w:rsidR="0023509A" w:rsidRPr="00F6625F" w:rsidRDefault="0023509A" w:rsidP="0023509A">
                      <w:pPr>
                        <w:pStyle w:val="Beschriftung"/>
                        <w:rPr>
                          <w:rFonts w:ascii="Segoe UI" w:hAnsi="Segoe UI"/>
                          <w:noProof/>
                          <w:color w:val="000000" w:themeColor="text1"/>
                          <w:sz w:val="28"/>
                        </w:rPr>
                      </w:pPr>
                      <w:bookmarkStart w:id="18" w:name="_Toc486519129"/>
                      <w:r>
                        <w:t xml:space="preserve">Abbildung </w:t>
                      </w:r>
                      <w:r>
                        <w:fldChar w:fldCharType="begin"/>
                      </w:r>
                      <w:r>
                        <w:instrText xml:space="preserve"> SEQ Abbildung \* ARABIC </w:instrText>
                      </w:r>
                      <w:r>
                        <w:fldChar w:fldCharType="separate"/>
                      </w:r>
                      <w:r w:rsidR="003C2ED2">
                        <w:rPr>
                          <w:noProof/>
                        </w:rPr>
                        <w:t>15</w:t>
                      </w:r>
                      <w:r>
                        <w:fldChar w:fldCharType="end"/>
                      </w:r>
                      <w:r w:rsidR="00AE1EAA">
                        <w:t>(UI_Herunterladen</w:t>
                      </w:r>
                      <w:r>
                        <w:t>Doors)</w:t>
                      </w:r>
                      <w:bookmarkEnd w:id="18"/>
                    </w:p>
                  </w:txbxContent>
                </v:textbox>
                <w10:wrap type="tight"/>
              </v:shape>
            </w:pict>
          </mc:Fallback>
        </mc:AlternateContent>
      </w:r>
      <w:r>
        <w:rPr>
          <w:noProof/>
        </w:rPr>
        <w:drawing>
          <wp:anchor distT="0" distB="0" distL="114300" distR="114300" simplePos="0" relativeHeight="251658240" behindDoc="1" locked="0" layoutInCell="1" allowOverlap="1" wp14:anchorId="528BE5C2" wp14:editId="5BFA2183">
            <wp:simplePos x="0" y="0"/>
            <wp:positionH relativeFrom="column">
              <wp:posOffset>-801370</wp:posOffset>
            </wp:positionH>
            <wp:positionV relativeFrom="paragraph">
              <wp:posOffset>871220</wp:posOffset>
            </wp:positionV>
            <wp:extent cx="7577455" cy="6475730"/>
            <wp:effectExtent l="0" t="1587" r="2857" b="2858"/>
            <wp:wrapTight wrapText="bothSides">
              <wp:wrapPolygon edited="0">
                <wp:start x="21605" y="5"/>
                <wp:lineTo x="46" y="5"/>
                <wp:lineTo x="46" y="21546"/>
                <wp:lineTo x="21605" y="21546"/>
                <wp:lineTo x="21605"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577455" cy="6475730"/>
                    </a:xfrm>
                    <a:prstGeom prst="rect">
                      <a:avLst/>
                    </a:prstGeom>
                  </pic:spPr>
                </pic:pic>
              </a:graphicData>
            </a:graphic>
            <wp14:sizeRelH relativeFrom="page">
              <wp14:pctWidth>0</wp14:pctWidth>
            </wp14:sizeRelH>
            <wp14:sizeRelV relativeFrom="page">
              <wp14:pctHeight>0</wp14:pctHeight>
            </wp14:sizeRelV>
          </wp:anchor>
        </w:drawing>
      </w:r>
      <w:r>
        <w:t>Herunterladen von Doors</w:t>
      </w:r>
    </w:p>
    <w:p w:rsidR="00AE1EAA" w:rsidRDefault="00104215" w:rsidP="0023509A">
      <w:r>
        <w:br w:type="page"/>
      </w:r>
    </w:p>
    <w:p w:rsidR="00AE1EAA" w:rsidRDefault="00AE1EAA" w:rsidP="00AE1EAA">
      <w:pPr>
        <w:pStyle w:val="berschrift2"/>
      </w:pPr>
      <w:r>
        <w:t>Hochladen von Doors</w:t>
      </w:r>
    </w:p>
    <w:p w:rsidR="00EF1951" w:rsidRDefault="00AE1EAA" w:rsidP="00EF1951">
      <w:pPr>
        <w:keepNext/>
      </w:pPr>
      <w:r>
        <w:rPr>
          <w:noProof/>
        </w:rPr>
        <w:drawing>
          <wp:inline distT="0" distB="0" distL="0" distR="0" wp14:anchorId="7492CB69" wp14:editId="3E926FCF">
            <wp:extent cx="7785500" cy="5467876"/>
            <wp:effectExtent l="0" t="3175" r="3175" b="317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7798594" cy="5477072"/>
                    </a:xfrm>
                    <a:prstGeom prst="rect">
                      <a:avLst/>
                    </a:prstGeom>
                  </pic:spPr>
                </pic:pic>
              </a:graphicData>
            </a:graphic>
          </wp:inline>
        </w:drawing>
      </w:r>
    </w:p>
    <w:p w:rsidR="004A0915" w:rsidRDefault="00EF1951" w:rsidP="00EF1951">
      <w:pPr>
        <w:pStyle w:val="Beschriftung"/>
      </w:pPr>
      <w:bookmarkStart w:id="19" w:name="_Toc486519130"/>
      <w:r>
        <w:t xml:space="preserve">Abbildung </w:t>
      </w:r>
      <w:r>
        <w:fldChar w:fldCharType="begin"/>
      </w:r>
      <w:r>
        <w:instrText xml:space="preserve"> SEQ Abbildung \* ARABIC </w:instrText>
      </w:r>
      <w:r>
        <w:fldChar w:fldCharType="separate"/>
      </w:r>
      <w:r w:rsidR="003C2ED2">
        <w:rPr>
          <w:noProof/>
        </w:rPr>
        <w:t>16</w:t>
      </w:r>
      <w:r>
        <w:fldChar w:fldCharType="end"/>
      </w:r>
      <w:r>
        <w:t>(UI_HochladenDoors)</w:t>
      </w:r>
      <w:bookmarkEnd w:id="19"/>
      <w:r w:rsidR="004A0915">
        <w:br w:type="page"/>
      </w:r>
    </w:p>
    <w:p w:rsidR="00AE1EAA" w:rsidRPr="00AE1EAA" w:rsidRDefault="003C2ED2" w:rsidP="003C2ED2">
      <w:pPr>
        <w:pStyle w:val="berschrift2"/>
      </w:pPr>
      <w:r>
        <w:t>Herunterladen von Stacks</w:t>
      </w:r>
    </w:p>
    <w:p w:rsidR="003C2ED2" w:rsidRDefault="003C2ED2" w:rsidP="003C2ED2">
      <w:pPr>
        <w:keepNext/>
      </w:pPr>
      <w:r>
        <w:rPr>
          <w:noProof/>
        </w:rPr>
        <w:drawing>
          <wp:inline distT="0" distB="0" distL="0" distR="0" wp14:anchorId="41C7A415" wp14:editId="22EE8A41">
            <wp:extent cx="7585428" cy="4186621"/>
            <wp:effectExtent l="3810" t="0" r="635"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7593830" cy="4191259"/>
                    </a:xfrm>
                    <a:prstGeom prst="rect">
                      <a:avLst/>
                    </a:prstGeom>
                  </pic:spPr>
                </pic:pic>
              </a:graphicData>
            </a:graphic>
          </wp:inline>
        </w:drawing>
      </w:r>
    </w:p>
    <w:p w:rsidR="003C2ED2" w:rsidRDefault="003C2ED2" w:rsidP="003C2ED2">
      <w:pPr>
        <w:pStyle w:val="Beschriftung"/>
      </w:pPr>
      <w:r>
        <w:t xml:space="preserve">Abbildung </w:t>
      </w:r>
      <w:r>
        <w:fldChar w:fldCharType="begin"/>
      </w:r>
      <w:r>
        <w:instrText xml:space="preserve"> SEQ Abbildung \* ARABIC </w:instrText>
      </w:r>
      <w:r>
        <w:fldChar w:fldCharType="separate"/>
      </w:r>
      <w:r>
        <w:rPr>
          <w:noProof/>
        </w:rPr>
        <w:t>17</w:t>
      </w:r>
      <w:r>
        <w:fldChar w:fldCharType="end"/>
      </w:r>
      <w:r>
        <w:t>(UI_HerunterladenStacks)</w:t>
      </w:r>
      <w:r>
        <w:br w:type="page"/>
      </w:r>
    </w:p>
    <w:p w:rsidR="003C2ED2" w:rsidRDefault="003C2ED2" w:rsidP="003C2ED2">
      <w:pPr>
        <w:pStyle w:val="berschrift2"/>
      </w:pPr>
      <w:r>
        <w:t>Hochladen von Stacks</w:t>
      </w:r>
    </w:p>
    <w:p w:rsidR="003C2ED2" w:rsidRDefault="003C2ED2" w:rsidP="003C2ED2">
      <w:pPr>
        <w:keepNext/>
      </w:pPr>
      <w:r>
        <w:rPr>
          <w:noProof/>
        </w:rPr>
        <w:drawing>
          <wp:inline distT="0" distB="0" distL="0" distR="0" wp14:anchorId="5E288147" wp14:editId="4A9859C3">
            <wp:extent cx="7910754" cy="5675334"/>
            <wp:effectExtent l="0" t="6350" r="825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920831" cy="5682563"/>
                    </a:xfrm>
                    <a:prstGeom prst="rect">
                      <a:avLst/>
                    </a:prstGeom>
                  </pic:spPr>
                </pic:pic>
              </a:graphicData>
            </a:graphic>
          </wp:inline>
        </w:drawing>
      </w:r>
    </w:p>
    <w:p w:rsidR="00104215" w:rsidRDefault="003C2ED2" w:rsidP="00390853">
      <w:pPr>
        <w:pStyle w:val="Beschriftung"/>
      </w:pPr>
      <w:r>
        <w:t xml:space="preserve">Abbildung </w:t>
      </w:r>
      <w:r>
        <w:fldChar w:fldCharType="begin"/>
      </w:r>
      <w:r>
        <w:instrText xml:space="preserve"> SEQ Abbildung \* ARABIC </w:instrText>
      </w:r>
      <w:r>
        <w:fldChar w:fldCharType="separate"/>
      </w:r>
      <w:r>
        <w:rPr>
          <w:noProof/>
        </w:rPr>
        <w:t>18</w:t>
      </w:r>
      <w:r>
        <w:fldChar w:fldCharType="end"/>
      </w:r>
      <w:r>
        <w:t>(UI_HochladenStacks)</w:t>
      </w:r>
    </w:p>
    <w:p w:rsidR="0023509A" w:rsidRDefault="00A75ECF" w:rsidP="00A75ECF">
      <w:pPr>
        <w:pStyle w:val="berschrift1"/>
      </w:pPr>
      <w:r>
        <w:t>Abbildungsverzeichnis</w:t>
      </w:r>
    </w:p>
    <w:p w:rsidR="002A2C5B" w:rsidRDefault="00A75ECF">
      <w:pPr>
        <w:pStyle w:val="Abbildungsverzeichnis"/>
        <w:tabs>
          <w:tab w:val="right" w:leader="dot" w:pos="9060"/>
        </w:tabs>
        <w:rPr>
          <w:rFonts w:asciiTheme="minorHAnsi" w:eastAsiaTheme="minorEastAsia" w:hAnsiTheme="minorHAnsi" w:cstheme="minorBidi"/>
          <w:b w:val="0"/>
          <w:noProof/>
          <w:color w:val="auto"/>
          <w:sz w:val="22"/>
        </w:rPr>
      </w:pPr>
      <w:r>
        <w:fldChar w:fldCharType="begin"/>
      </w:r>
      <w:r>
        <w:instrText xml:space="preserve"> TOC \h \z \c "Abbildung" </w:instrText>
      </w:r>
      <w:r>
        <w:fldChar w:fldCharType="separate"/>
      </w:r>
      <w:hyperlink w:anchor="_Toc486519115" w:history="1">
        <w:r w:rsidR="002A2C5B" w:rsidRPr="00717580">
          <w:rPr>
            <w:rStyle w:val="Hyperlink"/>
            <w:noProof/>
          </w:rPr>
          <w:t>Abbildung 1(DataManagement_Login)</w:t>
        </w:r>
        <w:r w:rsidR="002A2C5B">
          <w:rPr>
            <w:noProof/>
            <w:webHidden/>
          </w:rPr>
          <w:tab/>
        </w:r>
        <w:r w:rsidR="002A2C5B">
          <w:rPr>
            <w:noProof/>
            <w:webHidden/>
          </w:rPr>
          <w:fldChar w:fldCharType="begin"/>
        </w:r>
        <w:r w:rsidR="002A2C5B">
          <w:rPr>
            <w:noProof/>
            <w:webHidden/>
          </w:rPr>
          <w:instrText xml:space="preserve"> PAGEREF _Toc486519115 \h </w:instrText>
        </w:r>
        <w:r w:rsidR="002A2C5B">
          <w:rPr>
            <w:noProof/>
            <w:webHidden/>
          </w:rPr>
        </w:r>
        <w:r w:rsidR="002A2C5B">
          <w:rPr>
            <w:noProof/>
            <w:webHidden/>
          </w:rPr>
          <w:fldChar w:fldCharType="separate"/>
        </w:r>
        <w:r w:rsidR="002A2C5B">
          <w:rPr>
            <w:noProof/>
            <w:webHidden/>
          </w:rPr>
          <w:t>4</w:t>
        </w:r>
        <w:r w:rsidR="002A2C5B">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16" w:history="1">
        <w:r w:rsidRPr="00717580">
          <w:rPr>
            <w:rStyle w:val="Hyperlink"/>
            <w:noProof/>
          </w:rPr>
          <w:t>Abbildung 2(GruppenAdministration_Main)</w:t>
        </w:r>
        <w:r>
          <w:rPr>
            <w:noProof/>
            <w:webHidden/>
          </w:rPr>
          <w:tab/>
        </w:r>
        <w:r>
          <w:rPr>
            <w:noProof/>
            <w:webHidden/>
          </w:rPr>
          <w:fldChar w:fldCharType="begin"/>
        </w:r>
        <w:r>
          <w:rPr>
            <w:noProof/>
            <w:webHidden/>
          </w:rPr>
          <w:instrText xml:space="preserve"> PAGEREF _Toc486519116 \h </w:instrText>
        </w:r>
        <w:r>
          <w:rPr>
            <w:noProof/>
            <w:webHidden/>
          </w:rPr>
        </w:r>
        <w:r>
          <w:rPr>
            <w:noProof/>
            <w:webHidden/>
          </w:rPr>
          <w:fldChar w:fldCharType="separate"/>
        </w:r>
        <w:r>
          <w:rPr>
            <w:noProof/>
            <w:webHidden/>
          </w:rPr>
          <w:t>4</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17" w:history="1">
        <w:r w:rsidRPr="00717580">
          <w:rPr>
            <w:rStyle w:val="Hyperlink"/>
            <w:noProof/>
          </w:rPr>
          <w:t>Abbildung 3(GruppenAdministration_Erstellen)</w:t>
        </w:r>
        <w:r>
          <w:rPr>
            <w:noProof/>
            <w:webHidden/>
          </w:rPr>
          <w:tab/>
        </w:r>
        <w:r>
          <w:rPr>
            <w:noProof/>
            <w:webHidden/>
          </w:rPr>
          <w:fldChar w:fldCharType="begin"/>
        </w:r>
        <w:r>
          <w:rPr>
            <w:noProof/>
            <w:webHidden/>
          </w:rPr>
          <w:instrText xml:space="preserve"> PAGEREF _Toc486519117 \h </w:instrText>
        </w:r>
        <w:r>
          <w:rPr>
            <w:noProof/>
            <w:webHidden/>
          </w:rPr>
        </w:r>
        <w:r>
          <w:rPr>
            <w:noProof/>
            <w:webHidden/>
          </w:rPr>
          <w:fldChar w:fldCharType="separate"/>
        </w:r>
        <w:r>
          <w:rPr>
            <w:noProof/>
            <w:webHidden/>
          </w:rPr>
          <w:t>4</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18" w:history="1">
        <w:r w:rsidRPr="00717580">
          <w:rPr>
            <w:rStyle w:val="Hyperlink"/>
            <w:noProof/>
          </w:rPr>
          <w:t>Abbildung 4(GruppenAdministration_Verändern)</w:t>
        </w:r>
        <w:r>
          <w:rPr>
            <w:noProof/>
            <w:webHidden/>
          </w:rPr>
          <w:tab/>
        </w:r>
        <w:r>
          <w:rPr>
            <w:noProof/>
            <w:webHidden/>
          </w:rPr>
          <w:fldChar w:fldCharType="begin"/>
        </w:r>
        <w:r>
          <w:rPr>
            <w:noProof/>
            <w:webHidden/>
          </w:rPr>
          <w:instrText xml:space="preserve"> PAGEREF _Toc486519118 \h </w:instrText>
        </w:r>
        <w:r>
          <w:rPr>
            <w:noProof/>
            <w:webHidden/>
          </w:rPr>
        </w:r>
        <w:r>
          <w:rPr>
            <w:noProof/>
            <w:webHidden/>
          </w:rPr>
          <w:fldChar w:fldCharType="separate"/>
        </w:r>
        <w:r>
          <w:rPr>
            <w:noProof/>
            <w:webHidden/>
          </w:rPr>
          <w:t>5</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19" w:history="1">
        <w:r w:rsidRPr="00717580">
          <w:rPr>
            <w:rStyle w:val="Hyperlink"/>
            <w:noProof/>
          </w:rPr>
          <w:t>Abbildung 5(GruppenAdministration_UserVerzeichnis)</w:t>
        </w:r>
        <w:r>
          <w:rPr>
            <w:noProof/>
            <w:webHidden/>
          </w:rPr>
          <w:tab/>
        </w:r>
        <w:r>
          <w:rPr>
            <w:noProof/>
            <w:webHidden/>
          </w:rPr>
          <w:fldChar w:fldCharType="begin"/>
        </w:r>
        <w:r>
          <w:rPr>
            <w:noProof/>
            <w:webHidden/>
          </w:rPr>
          <w:instrText xml:space="preserve"> PAGEREF _Toc486519119 \h </w:instrText>
        </w:r>
        <w:r>
          <w:rPr>
            <w:noProof/>
            <w:webHidden/>
          </w:rPr>
        </w:r>
        <w:r>
          <w:rPr>
            <w:noProof/>
            <w:webHidden/>
          </w:rPr>
          <w:fldChar w:fldCharType="separate"/>
        </w:r>
        <w:r>
          <w:rPr>
            <w:noProof/>
            <w:webHidden/>
          </w:rPr>
          <w:t>5</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20" w:history="1">
        <w:r w:rsidRPr="00717580">
          <w:rPr>
            <w:rStyle w:val="Hyperlink"/>
            <w:noProof/>
          </w:rPr>
          <w:t>Abbildung 6(Dateiverwaltung_HerunterladenStacks_Explorer)</w:t>
        </w:r>
        <w:r>
          <w:rPr>
            <w:noProof/>
            <w:webHidden/>
          </w:rPr>
          <w:tab/>
        </w:r>
        <w:r>
          <w:rPr>
            <w:noProof/>
            <w:webHidden/>
          </w:rPr>
          <w:fldChar w:fldCharType="begin"/>
        </w:r>
        <w:r>
          <w:rPr>
            <w:noProof/>
            <w:webHidden/>
          </w:rPr>
          <w:instrText xml:space="preserve"> PAGEREF _Toc486519120 \h </w:instrText>
        </w:r>
        <w:r>
          <w:rPr>
            <w:noProof/>
            <w:webHidden/>
          </w:rPr>
        </w:r>
        <w:r>
          <w:rPr>
            <w:noProof/>
            <w:webHidden/>
          </w:rPr>
          <w:fldChar w:fldCharType="separate"/>
        </w:r>
        <w:r>
          <w:rPr>
            <w:noProof/>
            <w:webHidden/>
          </w:rPr>
          <w:t>7</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21" w:history="1">
        <w:r w:rsidRPr="00717580">
          <w:rPr>
            <w:rStyle w:val="Hyperlink"/>
            <w:noProof/>
          </w:rPr>
          <w:t>Abbildung 7(Dateienverwaltung_HerunterladenDoors_DoorAuswahl)</w:t>
        </w:r>
        <w:r>
          <w:rPr>
            <w:noProof/>
            <w:webHidden/>
          </w:rPr>
          <w:tab/>
        </w:r>
        <w:r>
          <w:rPr>
            <w:noProof/>
            <w:webHidden/>
          </w:rPr>
          <w:fldChar w:fldCharType="begin"/>
        </w:r>
        <w:r>
          <w:rPr>
            <w:noProof/>
            <w:webHidden/>
          </w:rPr>
          <w:instrText xml:space="preserve"> PAGEREF _Toc486519121 \h </w:instrText>
        </w:r>
        <w:r>
          <w:rPr>
            <w:noProof/>
            <w:webHidden/>
          </w:rPr>
        </w:r>
        <w:r>
          <w:rPr>
            <w:noProof/>
            <w:webHidden/>
          </w:rPr>
          <w:fldChar w:fldCharType="separate"/>
        </w:r>
        <w:r>
          <w:rPr>
            <w:noProof/>
            <w:webHidden/>
          </w:rPr>
          <w:t>7</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22" w:history="1">
        <w:r w:rsidRPr="00717580">
          <w:rPr>
            <w:rStyle w:val="Hyperlink"/>
            <w:noProof/>
          </w:rPr>
          <w:t>Abbildung 8(Dateiverwaltung_HerunterladenDoors_StackInfo)</w:t>
        </w:r>
        <w:r>
          <w:rPr>
            <w:noProof/>
            <w:webHidden/>
          </w:rPr>
          <w:tab/>
        </w:r>
        <w:r>
          <w:rPr>
            <w:noProof/>
            <w:webHidden/>
          </w:rPr>
          <w:fldChar w:fldCharType="begin"/>
        </w:r>
        <w:r>
          <w:rPr>
            <w:noProof/>
            <w:webHidden/>
          </w:rPr>
          <w:instrText xml:space="preserve"> PAGEREF _Toc486519122 \h </w:instrText>
        </w:r>
        <w:r>
          <w:rPr>
            <w:noProof/>
            <w:webHidden/>
          </w:rPr>
        </w:r>
        <w:r>
          <w:rPr>
            <w:noProof/>
            <w:webHidden/>
          </w:rPr>
          <w:fldChar w:fldCharType="separate"/>
        </w:r>
        <w:r>
          <w:rPr>
            <w:noProof/>
            <w:webHidden/>
          </w:rPr>
          <w:t>7</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23" w:history="1">
        <w:r w:rsidRPr="00717580">
          <w:rPr>
            <w:rStyle w:val="Hyperlink"/>
            <w:noProof/>
          </w:rPr>
          <w:t>Abbildung 9(Dateienverwlatung_HerunterladenDoors_DMOSelect)</w:t>
        </w:r>
        <w:r>
          <w:rPr>
            <w:noProof/>
            <w:webHidden/>
          </w:rPr>
          <w:tab/>
        </w:r>
        <w:r>
          <w:rPr>
            <w:noProof/>
            <w:webHidden/>
          </w:rPr>
          <w:fldChar w:fldCharType="begin"/>
        </w:r>
        <w:r>
          <w:rPr>
            <w:noProof/>
            <w:webHidden/>
          </w:rPr>
          <w:instrText xml:space="preserve"> PAGEREF _Toc486519123 \h </w:instrText>
        </w:r>
        <w:r>
          <w:rPr>
            <w:noProof/>
            <w:webHidden/>
          </w:rPr>
        </w:r>
        <w:r>
          <w:rPr>
            <w:noProof/>
            <w:webHidden/>
          </w:rPr>
          <w:fldChar w:fldCharType="separate"/>
        </w:r>
        <w:r>
          <w:rPr>
            <w:noProof/>
            <w:webHidden/>
          </w:rPr>
          <w:t>7</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24" w:history="1">
        <w:r w:rsidRPr="00717580">
          <w:rPr>
            <w:rStyle w:val="Hyperlink"/>
            <w:noProof/>
          </w:rPr>
          <w:t>Abbildung 10(Dateienverwlatung_HerunterladenDoors_ForeignDoor)</w:t>
        </w:r>
        <w:r>
          <w:rPr>
            <w:noProof/>
            <w:webHidden/>
          </w:rPr>
          <w:tab/>
        </w:r>
        <w:r>
          <w:rPr>
            <w:noProof/>
            <w:webHidden/>
          </w:rPr>
          <w:fldChar w:fldCharType="begin"/>
        </w:r>
        <w:r>
          <w:rPr>
            <w:noProof/>
            <w:webHidden/>
          </w:rPr>
          <w:instrText xml:space="preserve"> PAGEREF _Toc486519124 \h </w:instrText>
        </w:r>
        <w:r>
          <w:rPr>
            <w:noProof/>
            <w:webHidden/>
          </w:rPr>
        </w:r>
        <w:r>
          <w:rPr>
            <w:noProof/>
            <w:webHidden/>
          </w:rPr>
          <w:fldChar w:fldCharType="separate"/>
        </w:r>
        <w:r>
          <w:rPr>
            <w:noProof/>
            <w:webHidden/>
          </w:rPr>
          <w:t>8</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25" w:history="1">
        <w:r w:rsidRPr="00717580">
          <w:rPr>
            <w:rStyle w:val="Hyperlink"/>
            <w:noProof/>
          </w:rPr>
          <w:t>Abbildung 11(Dateienverwlatung_HerunterladenDoors_ForeigDMO)</w:t>
        </w:r>
        <w:r>
          <w:rPr>
            <w:noProof/>
            <w:webHidden/>
          </w:rPr>
          <w:tab/>
        </w:r>
        <w:r>
          <w:rPr>
            <w:noProof/>
            <w:webHidden/>
          </w:rPr>
          <w:fldChar w:fldCharType="begin"/>
        </w:r>
        <w:r>
          <w:rPr>
            <w:noProof/>
            <w:webHidden/>
          </w:rPr>
          <w:instrText xml:space="preserve"> PAGEREF _Toc486519125 \h </w:instrText>
        </w:r>
        <w:r>
          <w:rPr>
            <w:noProof/>
            <w:webHidden/>
          </w:rPr>
        </w:r>
        <w:r>
          <w:rPr>
            <w:noProof/>
            <w:webHidden/>
          </w:rPr>
          <w:fldChar w:fldCharType="separate"/>
        </w:r>
        <w:r>
          <w:rPr>
            <w:noProof/>
            <w:webHidden/>
          </w:rPr>
          <w:t>8</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26" w:history="1">
        <w:r w:rsidRPr="00717580">
          <w:rPr>
            <w:rStyle w:val="Hyperlink"/>
            <w:noProof/>
          </w:rPr>
          <w:t>Abbildung 12((Dateienverwlatung_HerunterladenDoors_Derive)</w:t>
        </w:r>
        <w:r>
          <w:rPr>
            <w:noProof/>
            <w:webHidden/>
          </w:rPr>
          <w:tab/>
        </w:r>
        <w:r>
          <w:rPr>
            <w:noProof/>
            <w:webHidden/>
          </w:rPr>
          <w:fldChar w:fldCharType="begin"/>
        </w:r>
        <w:r>
          <w:rPr>
            <w:noProof/>
            <w:webHidden/>
          </w:rPr>
          <w:instrText xml:space="preserve"> PAGEREF _Toc486519126 \h </w:instrText>
        </w:r>
        <w:r>
          <w:rPr>
            <w:noProof/>
            <w:webHidden/>
          </w:rPr>
        </w:r>
        <w:r>
          <w:rPr>
            <w:noProof/>
            <w:webHidden/>
          </w:rPr>
          <w:fldChar w:fldCharType="separate"/>
        </w:r>
        <w:r>
          <w:rPr>
            <w:noProof/>
            <w:webHidden/>
          </w:rPr>
          <w:t>8</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27" w:history="1">
        <w:r w:rsidRPr="00717580">
          <w:rPr>
            <w:rStyle w:val="Hyperlink"/>
            <w:noProof/>
          </w:rPr>
          <w:t>Abbildung 13((Dateienverwlatung_HerunterladenDoors_Teamwork)</w:t>
        </w:r>
        <w:r>
          <w:rPr>
            <w:noProof/>
            <w:webHidden/>
          </w:rPr>
          <w:tab/>
        </w:r>
        <w:r>
          <w:rPr>
            <w:noProof/>
            <w:webHidden/>
          </w:rPr>
          <w:fldChar w:fldCharType="begin"/>
        </w:r>
        <w:r>
          <w:rPr>
            <w:noProof/>
            <w:webHidden/>
          </w:rPr>
          <w:instrText xml:space="preserve"> PAGEREF _Toc486519127 \h </w:instrText>
        </w:r>
        <w:r>
          <w:rPr>
            <w:noProof/>
            <w:webHidden/>
          </w:rPr>
        </w:r>
        <w:r>
          <w:rPr>
            <w:noProof/>
            <w:webHidden/>
          </w:rPr>
          <w:fldChar w:fldCharType="separate"/>
        </w:r>
        <w:r>
          <w:rPr>
            <w:noProof/>
            <w:webHidden/>
          </w:rPr>
          <w:t>8</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28" w:history="1">
        <w:r w:rsidRPr="00717580">
          <w:rPr>
            <w:rStyle w:val="Hyperlink"/>
            <w:noProof/>
          </w:rPr>
          <w:t>Abbildung 14(UI_Benutzer- und Gruppenverwaltung)</w:t>
        </w:r>
        <w:r>
          <w:rPr>
            <w:noProof/>
            <w:webHidden/>
          </w:rPr>
          <w:tab/>
        </w:r>
        <w:r>
          <w:rPr>
            <w:noProof/>
            <w:webHidden/>
          </w:rPr>
          <w:fldChar w:fldCharType="begin"/>
        </w:r>
        <w:r>
          <w:rPr>
            <w:noProof/>
            <w:webHidden/>
          </w:rPr>
          <w:instrText xml:space="preserve"> PAGEREF _Toc486519128 \h </w:instrText>
        </w:r>
        <w:r>
          <w:rPr>
            <w:noProof/>
            <w:webHidden/>
          </w:rPr>
        </w:r>
        <w:r>
          <w:rPr>
            <w:noProof/>
            <w:webHidden/>
          </w:rPr>
          <w:fldChar w:fldCharType="separate"/>
        </w:r>
        <w:r>
          <w:rPr>
            <w:noProof/>
            <w:webHidden/>
          </w:rPr>
          <w:t>10</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r:id="rId28" w:anchor="_Toc486519129" w:history="1">
        <w:r w:rsidRPr="00717580">
          <w:rPr>
            <w:rStyle w:val="Hyperlink"/>
            <w:noProof/>
          </w:rPr>
          <w:t>Abbildung 15(UI_HerunterladenDoors)</w:t>
        </w:r>
        <w:r>
          <w:rPr>
            <w:noProof/>
            <w:webHidden/>
          </w:rPr>
          <w:tab/>
        </w:r>
        <w:r>
          <w:rPr>
            <w:noProof/>
            <w:webHidden/>
          </w:rPr>
          <w:fldChar w:fldCharType="begin"/>
        </w:r>
        <w:r>
          <w:rPr>
            <w:noProof/>
            <w:webHidden/>
          </w:rPr>
          <w:instrText xml:space="preserve"> PAGEREF _Toc486519129 \h </w:instrText>
        </w:r>
        <w:r>
          <w:rPr>
            <w:noProof/>
            <w:webHidden/>
          </w:rPr>
        </w:r>
        <w:r>
          <w:rPr>
            <w:noProof/>
            <w:webHidden/>
          </w:rPr>
          <w:fldChar w:fldCharType="separate"/>
        </w:r>
        <w:r>
          <w:rPr>
            <w:noProof/>
            <w:webHidden/>
          </w:rPr>
          <w:t>11</w:t>
        </w:r>
        <w:r>
          <w:rPr>
            <w:noProof/>
            <w:webHidden/>
          </w:rPr>
          <w:fldChar w:fldCharType="end"/>
        </w:r>
      </w:hyperlink>
    </w:p>
    <w:p w:rsidR="002A2C5B" w:rsidRDefault="002A2C5B">
      <w:pPr>
        <w:pStyle w:val="Abbildungsverzeichnis"/>
        <w:tabs>
          <w:tab w:val="right" w:leader="dot" w:pos="9060"/>
        </w:tabs>
        <w:rPr>
          <w:rFonts w:asciiTheme="minorHAnsi" w:eastAsiaTheme="minorEastAsia" w:hAnsiTheme="minorHAnsi" w:cstheme="minorBidi"/>
          <w:b w:val="0"/>
          <w:noProof/>
          <w:color w:val="auto"/>
          <w:sz w:val="22"/>
        </w:rPr>
      </w:pPr>
      <w:hyperlink w:anchor="_Toc486519130" w:history="1">
        <w:r w:rsidRPr="00717580">
          <w:rPr>
            <w:rStyle w:val="Hyperlink"/>
            <w:noProof/>
          </w:rPr>
          <w:t>Abbildung 16(UI_HochladenDoors)</w:t>
        </w:r>
        <w:r>
          <w:rPr>
            <w:noProof/>
            <w:webHidden/>
          </w:rPr>
          <w:tab/>
        </w:r>
        <w:r>
          <w:rPr>
            <w:noProof/>
            <w:webHidden/>
          </w:rPr>
          <w:fldChar w:fldCharType="begin"/>
        </w:r>
        <w:r>
          <w:rPr>
            <w:noProof/>
            <w:webHidden/>
          </w:rPr>
          <w:instrText xml:space="preserve"> PAGEREF _Toc486519130 \h </w:instrText>
        </w:r>
        <w:r>
          <w:rPr>
            <w:noProof/>
            <w:webHidden/>
          </w:rPr>
        </w:r>
        <w:r>
          <w:rPr>
            <w:noProof/>
            <w:webHidden/>
          </w:rPr>
          <w:fldChar w:fldCharType="separate"/>
        </w:r>
        <w:r>
          <w:rPr>
            <w:noProof/>
            <w:webHidden/>
          </w:rPr>
          <w:t>12</w:t>
        </w:r>
        <w:r>
          <w:rPr>
            <w:noProof/>
            <w:webHidden/>
          </w:rPr>
          <w:fldChar w:fldCharType="end"/>
        </w:r>
      </w:hyperlink>
    </w:p>
    <w:p w:rsidR="00A75ECF" w:rsidRPr="00A75ECF" w:rsidRDefault="00A75ECF" w:rsidP="00A75ECF">
      <w:r>
        <w:fldChar w:fldCharType="end"/>
      </w:r>
    </w:p>
    <w:sectPr w:rsidR="00A75ECF" w:rsidRPr="00A75ECF" w:rsidSect="00E467E4">
      <w:headerReference w:type="default" r:id="rId29"/>
      <w:footerReference w:type="default" r:id="rId30"/>
      <w:pgSz w:w="11906" w:h="16838"/>
      <w:pgMar w:top="2155" w:right="1418"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B24" w:rsidRDefault="00A20B24" w:rsidP="007F3E8A">
      <w:pPr>
        <w:spacing w:after="0" w:line="240" w:lineRule="auto"/>
      </w:pPr>
      <w:r>
        <w:separator/>
      </w:r>
    </w:p>
  </w:endnote>
  <w:endnote w:type="continuationSeparator" w:id="0">
    <w:p w:rsidR="00A20B24" w:rsidRDefault="00A20B24" w:rsidP="007F3E8A">
      <w:pPr>
        <w:spacing w:after="0" w:line="240" w:lineRule="auto"/>
      </w:pPr>
      <w:r>
        <w:continuationSeparator/>
      </w:r>
    </w:p>
  </w:endnote>
  <w:endnote w:id="1">
    <w:p w:rsidR="00004DD9" w:rsidRPr="00FE0748" w:rsidRDefault="00004DD9" w:rsidP="00004DD9">
      <w:pPr>
        <w:pStyle w:val="Endnotentext"/>
        <w:rPr>
          <w:i/>
        </w:rPr>
      </w:pPr>
      <w:bookmarkStart w:id="1" w:name="_Ref485373022"/>
      <w:r>
        <w:rPr>
          <w:rStyle w:val="Endnotenzeichen"/>
        </w:rPr>
        <w:endnoteRef/>
      </w:r>
      <w:r>
        <w:t xml:space="preserve"> </w:t>
      </w:r>
      <w:bookmarkEnd w:id="1"/>
      <w:r>
        <w:t xml:space="preserve">Siehe im Dokument </w:t>
      </w:r>
      <w:r>
        <w:rPr>
          <w:sz w:val="18"/>
        </w:rPr>
        <w:t>Begriffserklärung</w:t>
      </w:r>
      <w:r>
        <w:t xml:space="preserve"> unter Punkt 2 mit dem Referenznamen </w:t>
      </w:r>
      <w:r>
        <w:rPr>
          <w:i/>
        </w:rPr>
        <w:t>Stack</w:t>
      </w:r>
    </w:p>
  </w:endnote>
  <w:endnote w:id="2">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Card</w:t>
      </w:r>
      <w:r w:rsidR="004F53C4">
        <w:rPr>
          <w:i/>
        </w:rPr>
        <w:t>*</w:t>
      </w:r>
    </w:p>
  </w:endnote>
  <w:endnote w:id="3">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Door</w:t>
      </w:r>
    </w:p>
  </w:endnote>
  <w:endnote w:id="4">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DMO</w:t>
      </w:r>
    </w:p>
  </w:endnote>
  <w:endnote w:id="5">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Standardberechtigungen</w:t>
      </w:r>
    </w:p>
  </w:endnote>
  <w:endnote w:id="6">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Derive-Berechtigungen</w:t>
      </w:r>
    </w:p>
  </w:endnote>
  <w:endnote w:id="7">
    <w:p w:rsidR="00004DD9" w:rsidRDefault="00004DD9" w:rsidP="00004DD9">
      <w:pPr>
        <w:pStyle w:val="Endnotentext"/>
      </w:pPr>
      <w:r>
        <w:rPr>
          <w:rStyle w:val="Endnotenzeichen"/>
        </w:rPr>
        <w:endnoteRef/>
      </w:r>
      <w:r>
        <w:t xml:space="preserve"> Siehe im Dokument </w:t>
      </w:r>
      <w:r>
        <w:rPr>
          <w:sz w:val="18"/>
        </w:rPr>
        <w:t>Begriffserklärung</w:t>
      </w:r>
      <w:r>
        <w:t xml:space="preserve"> unter Punkt 2 mit dem Referenznamen </w:t>
      </w:r>
      <w:r>
        <w:rPr>
          <w:i/>
        </w:rPr>
        <w:t>Teamwork-Berechtigungen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5107175"/>
      <w:docPartObj>
        <w:docPartGallery w:val="Page Numbers (Bottom of Page)"/>
        <w:docPartUnique/>
      </w:docPartObj>
    </w:sdtPr>
    <w:sdtEndPr/>
    <w:sdtContent>
      <w:sdt>
        <w:sdtPr>
          <w:id w:val="1728636285"/>
          <w:docPartObj>
            <w:docPartGallery w:val="Page Numbers (Top of Page)"/>
            <w:docPartUnique/>
          </w:docPartObj>
        </w:sdtPr>
        <w:sdtEndPr/>
        <w:sdtContent>
          <w:p w:rsidR="00DF368F" w:rsidRDefault="00276455">
            <w:pPr>
              <w:pStyle w:val="Fuzeile"/>
              <w:jc w:val="center"/>
            </w:pPr>
            <w:r>
              <w:rPr>
                <w:noProof/>
              </w:rPr>
              <mc:AlternateContent>
                <mc:Choice Requires="wps">
                  <w:drawing>
                    <wp:anchor distT="0" distB="0" distL="114300" distR="114300" simplePos="0" relativeHeight="251660288" behindDoc="0" locked="0" layoutInCell="1" allowOverlap="1">
                      <wp:simplePos x="0" y="0"/>
                      <wp:positionH relativeFrom="margin">
                        <wp:posOffset>2945615</wp:posOffset>
                      </wp:positionH>
                      <wp:positionV relativeFrom="paragraph">
                        <wp:posOffset>-1433634</wp:posOffset>
                      </wp:positionV>
                      <wp:extent cx="3600" cy="2880000"/>
                      <wp:effectExtent l="9525" t="0" r="25400" b="44450"/>
                      <wp:wrapNone/>
                      <wp:docPr id="5" name="Flussdiagramm: Verzögerung 5"/>
                      <wp:cNvGraphicFramePr/>
                      <a:graphic xmlns:a="http://schemas.openxmlformats.org/drawingml/2006/main">
                        <a:graphicData uri="http://schemas.microsoft.com/office/word/2010/wordprocessingShape">
                          <wps:wsp>
                            <wps:cNvSpPr/>
                            <wps:spPr>
                              <a:xfrm rot="16200000">
                                <a:off x="0" y="0"/>
                                <a:ext cx="3600" cy="2880000"/>
                              </a:xfrm>
                              <a:prstGeom prst="flowChartDelay">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1354F" id="_x0000_t135" coordsize="21600,21600" o:spt="135" path="m10800,qx21600,10800,10800,21600l,21600,,xe">
                      <v:stroke joinstyle="miter"/>
                      <v:path gradientshapeok="t" o:connecttype="rect" textboxrect="0,3163,18437,18437"/>
                    </v:shapetype>
                    <v:shape id="Flussdiagramm: Verzögerung 5" o:spid="_x0000_s1026" type="#_x0000_t135" style="position:absolute;margin-left:231.95pt;margin-top:-112.9pt;width:.3pt;height:226.75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" fillcolor="black [3213]" strokecolor="black [3213]" strokeweight="1pt">
                      <w10:wrap anchorx="margin"/>
                    </v:shape>
                  </w:pict>
                </mc:Fallback>
              </mc:AlternateContent>
            </w:r>
            <w:r w:rsidR="00DF368F">
              <w:rPr>
                <w:lang w:val="de-DE"/>
              </w:rPr>
              <w:t xml:space="preserve">Seite </w:t>
            </w:r>
            <w:r w:rsidR="00DF368F">
              <w:rPr>
                <w:b w:val="0"/>
                <w:bCs/>
                <w:sz w:val="24"/>
                <w:szCs w:val="24"/>
              </w:rPr>
              <w:fldChar w:fldCharType="begin"/>
            </w:r>
            <w:r w:rsidR="00DF368F">
              <w:rPr>
                <w:bCs/>
              </w:rPr>
              <w:instrText>PAGE</w:instrText>
            </w:r>
            <w:r w:rsidR="00DF368F">
              <w:rPr>
                <w:b w:val="0"/>
                <w:bCs/>
                <w:sz w:val="24"/>
                <w:szCs w:val="24"/>
              </w:rPr>
              <w:fldChar w:fldCharType="separate"/>
            </w:r>
            <w:r w:rsidR="00CE4750">
              <w:rPr>
                <w:bCs/>
                <w:noProof/>
              </w:rPr>
              <w:t>10</w:t>
            </w:r>
            <w:r w:rsidR="00DF368F">
              <w:rPr>
                <w:b w:val="0"/>
                <w:bCs/>
                <w:sz w:val="24"/>
                <w:szCs w:val="24"/>
              </w:rPr>
              <w:fldChar w:fldCharType="end"/>
            </w:r>
            <w:r w:rsidR="00DF368F">
              <w:rPr>
                <w:lang w:val="de-DE"/>
              </w:rPr>
              <w:t xml:space="preserve"> von </w:t>
            </w:r>
            <w:r w:rsidR="00DF368F">
              <w:rPr>
                <w:b w:val="0"/>
                <w:bCs/>
                <w:sz w:val="24"/>
                <w:szCs w:val="24"/>
              </w:rPr>
              <w:fldChar w:fldCharType="begin"/>
            </w:r>
            <w:r w:rsidR="00DF368F">
              <w:rPr>
                <w:bCs/>
              </w:rPr>
              <w:instrText>NUMPAGES</w:instrText>
            </w:r>
            <w:r w:rsidR="00DF368F">
              <w:rPr>
                <w:b w:val="0"/>
                <w:bCs/>
                <w:sz w:val="24"/>
                <w:szCs w:val="24"/>
              </w:rPr>
              <w:fldChar w:fldCharType="separate"/>
            </w:r>
            <w:r w:rsidR="00CE4750">
              <w:rPr>
                <w:bCs/>
                <w:noProof/>
              </w:rPr>
              <w:t>14</w:t>
            </w:r>
            <w:r w:rsidR="00DF368F">
              <w:rPr>
                <w:b w:val="0"/>
                <w:bCs/>
                <w:sz w:val="24"/>
                <w:szCs w:val="24"/>
              </w:rPr>
              <w:fldChar w:fldCharType="end"/>
            </w:r>
          </w:p>
        </w:sdtContent>
      </w:sdt>
    </w:sdtContent>
  </w:sdt>
  <w:p w:rsidR="00DF368F" w:rsidRDefault="00CE4750" w:rsidP="00DF368F">
    <w:pPr>
      <w:pStyle w:val="Fuzeile"/>
    </w:pPr>
    <w:r>
      <w:fldChar w:fldCharType="begin"/>
    </w:r>
    <w:r>
      <w:instrText xml:space="preserve"> FILENAME \* MERGEFORMAT </w:instrText>
    </w:r>
    <w:r>
      <w:fldChar w:fldCharType="separate"/>
    </w:r>
    <w:r w:rsidR="00A13923">
      <w:rPr>
        <w:noProof/>
      </w:rPr>
      <w:t>Design.docx</w:t>
    </w:r>
    <w:r>
      <w:rPr>
        <w:noProof/>
      </w:rPr>
      <w:fldChar w:fldCharType="end"/>
    </w:r>
    <w:r w:rsidR="00DF368F">
      <w:tab/>
    </w:r>
    <w:r w:rsidR="00DF368F">
      <w:tab/>
    </w:r>
    <w:sdt>
      <w:sdtPr>
        <w:alias w:val="Firmen-E-Mail-Adresse"/>
        <w:tag w:val=""/>
        <w:id w:val="1757168190"/>
        <w:dataBinding w:prefixMappings="xmlns:ns0='http://schemas.microsoft.com/office/2006/coverPageProps' " w:xpath="/ns0:CoverPageProperties[1]/ns0:CompanyEmail[1]" w:storeItemID="{55AF091B-3C7A-41E3-B477-F2FDAA23CFDA}"/>
        <w:text/>
      </w:sdtPr>
      <w:sdtEndPr/>
      <w:sdtContent>
        <w:r w:rsidR="00DF368F">
          <w:t>coffeecode@gmx.ch</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B24" w:rsidRDefault="00A20B24" w:rsidP="007F3E8A">
      <w:pPr>
        <w:spacing w:after="0" w:line="240" w:lineRule="auto"/>
      </w:pPr>
      <w:r>
        <w:separator/>
      </w:r>
    </w:p>
  </w:footnote>
  <w:footnote w:type="continuationSeparator" w:id="0">
    <w:p w:rsidR="00A20B24" w:rsidRDefault="00A20B24" w:rsidP="007F3E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025E" w:rsidRDefault="0078025E" w:rsidP="00E971B3">
    <w:pPr>
      <w:pStyle w:val="Kopfzeile"/>
      <w:spacing w:before="120"/>
    </w:pPr>
    <w:r>
      <w:rPr>
        <w:noProof/>
      </w:rPr>
      <mc:AlternateContent>
        <mc:Choice Requires="wps">
          <w:drawing>
            <wp:anchor distT="0" distB="0" distL="114300" distR="114300" simplePos="0" relativeHeight="251659264" behindDoc="0" locked="0" layoutInCell="1" allowOverlap="1">
              <wp:simplePos x="0" y="0"/>
              <wp:positionH relativeFrom="column">
                <wp:posOffset>4653718</wp:posOffset>
              </wp:positionH>
              <wp:positionV relativeFrom="paragraph">
                <wp:posOffset>-105630</wp:posOffset>
              </wp:positionV>
              <wp:extent cx="0" cy="679508"/>
              <wp:effectExtent l="0" t="0" r="19050" b="25400"/>
              <wp:wrapNone/>
              <wp:docPr id="2" name="Gerader Verbinder 2"/>
              <wp:cNvGraphicFramePr/>
              <a:graphic xmlns:a="http://schemas.openxmlformats.org/drawingml/2006/main">
                <a:graphicData uri="http://schemas.microsoft.com/office/word/2010/wordprocessingShape">
                  <wps:wsp>
                    <wps:cNvCnPr/>
                    <wps:spPr>
                      <a:xfrm>
                        <a:off x="0" y="0"/>
                        <a:ext cx="0" cy="6795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7F2D8" id="Gerader Verbinde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5pt,-8.3pt" to="366.45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" strokecolor="black [3213]" strokeweight="1pt">
              <v:stroke joinstyle="miter"/>
            </v:line>
          </w:pict>
        </mc:Fallback>
      </mc:AlternateContent>
    </w:r>
    <w:r w:rsidR="004F335C">
      <w:rPr>
        <w:noProof/>
      </w:rPr>
      <w:drawing>
        <wp:anchor distT="0" distB="0" distL="114300" distR="114300" simplePos="0" relativeHeight="251661312" behindDoc="0" locked="0" layoutInCell="1" allowOverlap="1">
          <wp:simplePos x="0" y="0"/>
          <wp:positionH relativeFrom="margin">
            <wp:posOffset>-457200</wp:posOffset>
          </wp:positionH>
          <wp:positionV relativeFrom="topMargin">
            <wp:posOffset>367030</wp:posOffset>
          </wp:positionV>
          <wp:extent cx="1152000" cy="720000"/>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8K.png"/>
                  <pic:cNvPicPr/>
                </pic:nvPicPr>
                <pic:blipFill>
                  <a:blip r:embed="rId1">
                    <a:extLst>
                      <a:ext uri="{28A0092B-C50C-407E-A947-70E740481C1C}">
                        <a14:useLocalDpi xmlns:a14="http://schemas.microsoft.com/office/drawing/2010/main" val="0"/>
                      </a:ext>
                    </a:extLst>
                  </a:blip>
                  <a:stretch>
                    <a:fillRect/>
                  </a:stretch>
                </pic:blipFill>
                <pic:spPr>
                  <a:xfrm>
                    <a:off x="0" y="0"/>
                    <a:ext cx="1152000" cy="720000"/>
                  </a:xfrm>
                  <a:prstGeom prst="rect">
                    <a:avLst/>
                  </a:prstGeom>
                </pic:spPr>
              </pic:pic>
            </a:graphicData>
          </a:graphic>
          <wp14:sizeRelH relativeFrom="page">
            <wp14:pctWidth>0</wp14:pctWidth>
          </wp14:sizeRelH>
          <wp14:sizeRelV relativeFrom="page">
            <wp14:pctHeight>0</wp14:pctHeight>
          </wp14:sizeRelV>
        </wp:anchor>
      </w:drawing>
    </w:r>
    <w:r>
      <w:tab/>
    </w:r>
    <w:r>
      <w:tab/>
    </w:r>
    <w:sdt>
      <w:sdtPr>
        <w:alias w:val="Autor"/>
        <w:tag w:val=""/>
        <w:id w:val="-123234953"/>
        <w:dataBinding w:prefixMappings="xmlns:ns0='http://purl.org/dc/elements/1.1/' xmlns:ns1='http://schemas.openxmlformats.org/package/2006/metadata/core-properties' " w:xpath="/ns1:coreProperties[1]/ns0:creator[1]" w:storeItemID="{6C3C8BC8-F283-45AE-878A-BAB7291924A1}"/>
        <w:text/>
      </w:sdtPr>
      <w:sdtEndPr/>
      <w:sdtContent>
        <w:r w:rsidR="00D25B99">
          <w:t>Frithjof Hoppe</w:t>
        </w:r>
      </w:sdtContent>
    </w:sdt>
  </w:p>
  <w:p w:rsidR="0078025E" w:rsidRDefault="0078025E">
    <w:pPr>
      <w:pStyle w:val="Kopfzeile"/>
    </w:pPr>
    <w:r>
      <w:tab/>
    </w:r>
    <w:r>
      <w:tab/>
    </w:r>
    <w:r w:rsidR="00F1764A">
      <w:fldChar w:fldCharType="begin"/>
    </w:r>
    <w:r w:rsidR="00F1764A">
      <w:instrText xml:space="preserve"> TIME \@ "dd.MM.yyyy" </w:instrText>
    </w:r>
    <w:r w:rsidR="00F1764A">
      <w:fldChar w:fldCharType="separate"/>
    </w:r>
    <w:r w:rsidR="0064582C">
      <w:rPr>
        <w:noProof/>
      </w:rPr>
      <w:t>29.06.2017</w:t>
    </w:r>
    <w:r w:rsidR="00F1764A">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DC46B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FB4389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3888E3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2AE6678"/>
    <w:lvl w:ilvl="0">
      <w:start w:val="1"/>
      <w:numFmt w:val="decimal"/>
      <w:lvlText w:val="%1."/>
      <w:lvlJc w:val="left"/>
      <w:pPr>
        <w:tabs>
          <w:tab w:val="num" w:pos="643"/>
        </w:tabs>
        <w:ind w:left="643" w:hanging="360"/>
      </w:pPr>
    </w:lvl>
  </w:abstractNum>
  <w:abstractNum w:abstractNumId="4" w15:restartNumberingAfterBreak="0">
    <w:nsid w:val="FFFFFF83"/>
    <w:multiLevelType w:val="singleLevel"/>
    <w:tmpl w:val="B844B6E4"/>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9F24D246"/>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79763C1E"/>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BDF0F60"/>
    <w:multiLevelType w:val="hybridMultilevel"/>
    <w:tmpl w:val="013CC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CAF4EE8"/>
    <w:multiLevelType w:val="multilevel"/>
    <w:tmpl w:val="0807001D"/>
    <w:styleLink w:val="Listen"/>
    <w:lvl w:ilvl="0">
      <w:start w:val="1"/>
      <w:numFmt w:val="bullet"/>
      <w:lvlText w:val=""/>
      <w:lvlJc w:val="left"/>
      <w:pPr>
        <w:ind w:left="360" w:hanging="360"/>
      </w:pPr>
      <w:rPr>
        <w:rFonts w:ascii="Symbol" w:hAnsi="Symbol" w:hint="default"/>
        <w:b w:val="0"/>
        <w:color w:val="000000" w:themeColor="text1"/>
        <w:sz w:val="20"/>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63E021A"/>
    <w:multiLevelType w:val="multilevel"/>
    <w:tmpl w:val="0807001D"/>
    <w:numStyleLink w:val="Listen"/>
  </w:abstractNum>
  <w:abstractNum w:abstractNumId="10" w15:restartNumberingAfterBreak="0">
    <w:nsid w:val="19895940"/>
    <w:multiLevelType w:val="multilevel"/>
    <w:tmpl w:val="08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1282BF5"/>
    <w:multiLevelType w:val="multilevel"/>
    <w:tmpl w:val="28BE7A72"/>
    <w:lvl w:ilvl="0">
      <w:start w:val="1"/>
      <w:numFmt w:val="decimal"/>
      <w:pStyle w:val="NummerierteAufzhlu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5D221DC"/>
    <w:multiLevelType w:val="hybridMultilevel"/>
    <w:tmpl w:val="5DBC81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1F7367"/>
    <w:multiLevelType w:val="hybridMultilevel"/>
    <w:tmpl w:val="30A8EF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2DB2616"/>
    <w:multiLevelType w:val="hybridMultilevel"/>
    <w:tmpl w:val="84A643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E945C00"/>
    <w:multiLevelType w:val="multilevel"/>
    <w:tmpl w:val="E4A657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B191A8B"/>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5D96106F"/>
    <w:multiLevelType w:val="multilevel"/>
    <w:tmpl w:val="08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26D3E83"/>
    <w:multiLevelType w:val="multilevel"/>
    <w:tmpl w:val="0807001D"/>
    <w:numStyleLink w:val="Listen"/>
  </w:abstractNum>
  <w:abstractNum w:abstractNumId="19" w15:restartNumberingAfterBreak="0">
    <w:nsid w:val="73031A12"/>
    <w:multiLevelType w:val="multilevel"/>
    <w:tmpl w:val="0807001D"/>
    <w:numStyleLink w:val="Listen"/>
  </w:abstractNum>
  <w:abstractNum w:abstractNumId="20" w15:restartNumberingAfterBreak="0">
    <w:nsid w:val="77E4361C"/>
    <w:multiLevelType w:val="hybridMultilevel"/>
    <w:tmpl w:val="2284A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5"/>
  </w:num>
  <w:num w:numId="4">
    <w:abstractNumId w:val="3"/>
  </w:num>
  <w:num w:numId="5">
    <w:abstractNumId w:val="2"/>
  </w:num>
  <w:num w:numId="6">
    <w:abstractNumId w:val="1"/>
  </w:num>
  <w:num w:numId="7">
    <w:abstractNumId w:val="0"/>
  </w:num>
  <w:num w:numId="8">
    <w:abstractNumId w:val="6"/>
  </w:num>
  <w:num w:numId="9">
    <w:abstractNumId w:val="4"/>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8"/>
  </w:num>
  <w:num w:numId="14">
    <w:abstractNumId w:val="19"/>
  </w:num>
  <w:num w:numId="15">
    <w:abstractNumId w:val="9"/>
  </w:num>
  <w:num w:numId="16">
    <w:abstractNumId w:val="18"/>
  </w:num>
  <w:num w:numId="17">
    <w:abstractNumId w:val="17"/>
  </w:num>
  <w:num w:numId="18">
    <w:abstractNumId w:val="7"/>
  </w:num>
  <w:num w:numId="19">
    <w:abstractNumId w:val="12"/>
  </w:num>
  <w:num w:numId="20">
    <w:abstractNumId w:val="20"/>
  </w:num>
  <w:num w:numId="21">
    <w:abstractNumId w:val="1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92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24"/>
    <w:rsid w:val="00004DD9"/>
    <w:rsid w:val="000134F1"/>
    <w:rsid w:val="00017BF7"/>
    <w:rsid w:val="000640F1"/>
    <w:rsid w:val="000764C0"/>
    <w:rsid w:val="00080770"/>
    <w:rsid w:val="000830C9"/>
    <w:rsid w:val="000A77A4"/>
    <w:rsid w:val="000D55AC"/>
    <w:rsid w:val="000D67D3"/>
    <w:rsid w:val="000F7325"/>
    <w:rsid w:val="00104215"/>
    <w:rsid w:val="0011313B"/>
    <w:rsid w:val="001359DE"/>
    <w:rsid w:val="00145912"/>
    <w:rsid w:val="001462C6"/>
    <w:rsid w:val="001730F3"/>
    <w:rsid w:val="001B01FC"/>
    <w:rsid w:val="001B532C"/>
    <w:rsid w:val="001C5B48"/>
    <w:rsid w:val="001E3A6E"/>
    <w:rsid w:val="001F7BEA"/>
    <w:rsid w:val="0023509A"/>
    <w:rsid w:val="00243FFD"/>
    <w:rsid w:val="002520DE"/>
    <w:rsid w:val="00256556"/>
    <w:rsid w:val="00274174"/>
    <w:rsid w:val="00275618"/>
    <w:rsid w:val="00276455"/>
    <w:rsid w:val="00283F91"/>
    <w:rsid w:val="00291285"/>
    <w:rsid w:val="002A0283"/>
    <w:rsid w:val="002A2C5B"/>
    <w:rsid w:val="002A74AB"/>
    <w:rsid w:val="002B6F4A"/>
    <w:rsid w:val="002C1020"/>
    <w:rsid w:val="002C594A"/>
    <w:rsid w:val="002E04E3"/>
    <w:rsid w:val="002E3FED"/>
    <w:rsid w:val="002E5A6F"/>
    <w:rsid w:val="002E5E8E"/>
    <w:rsid w:val="002F6489"/>
    <w:rsid w:val="0032557F"/>
    <w:rsid w:val="0032748C"/>
    <w:rsid w:val="0033548B"/>
    <w:rsid w:val="003743F4"/>
    <w:rsid w:val="00390853"/>
    <w:rsid w:val="003A17C7"/>
    <w:rsid w:val="003A3DFD"/>
    <w:rsid w:val="003C2ED2"/>
    <w:rsid w:val="003C3593"/>
    <w:rsid w:val="003D795E"/>
    <w:rsid w:val="003E534E"/>
    <w:rsid w:val="00405E73"/>
    <w:rsid w:val="00416CFC"/>
    <w:rsid w:val="0043387D"/>
    <w:rsid w:val="004832DE"/>
    <w:rsid w:val="0049029A"/>
    <w:rsid w:val="00493978"/>
    <w:rsid w:val="004A0915"/>
    <w:rsid w:val="004A09B4"/>
    <w:rsid w:val="004A18AF"/>
    <w:rsid w:val="004A2483"/>
    <w:rsid w:val="004A7834"/>
    <w:rsid w:val="004E583C"/>
    <w:rsid w:val="004F335C"/>
    <w:rsid w:val="004F4BEF"/>
    <w:rsid w:val="004F53C4"/>
    <w:rsid w:val="00506184"/>
    <w:rsid w:val="005143E1"/>
    <w:rsid w:val="00541A22"/>
    <w:rsid w:val="00565DB7"/>
    <w:rsid w:val="00584B0C"/>
    <w:rsid w:val="00594DDA"/>
    <w:rsid w:val="005A0113"/>
    <w:rsid w:val="005A67ED"/>
    <w:rsid w:val="005B0B00"/>
    <w:rsid w:val="005B2B0A"/>
    <w:rsid w:val="005C2DAC"/>
    <w:rsid w:val="005C55E1"/>
    <w:rsid w:val="005D03AD"/>
    <w:rsid w:val="005E2D9F"/>
    <w:rsid w:val="005E76D3"/>
    <w:rsid w:val="005F4DF4"/>
    <w:rsid w:val="00626942"/>
    <w:rsid w:val="00627EE5"/>
    <w:rsid w:val="0064582C"/>
    <w:rsid w:val="00663B73"/>
    <w:rsid w:val="006B70E9"/>
    <w:rsid w:val="006C640C"/>
    <w:rsid w:val="006E1AA4"/>
    <w:rsid w:val="006F4807"/>
    <w:rsid w:val="006F7735"/>
    <w:rsid w:val="007222DA"/>
    <w:rsid w:val="007223CD"/>
    <w:rsid w:val="00730807"/>
    <w:rsid w:val="00746807"/>
    <w:rsid w:val="00750AED"/>
    <w:rsid w:val="007609DB"/>
    <w:rsid w:val="0077021E"/>
    <w:rsid w:val="0078025E"/>
    <w:rsid w:val="007845CF"/>
    <w:rsid w:val="007A0507"/>
    <w:rsid w:val="007A4522"/>
    <w:rsid w:val="007B0960"/>
    <w:rsid w:val="007B535B"/>
    <w:rsid w:val="007B602F"/>
    <w:rsid w:val="007F3E8A"/>
    <w:rsid w:val="00806346"/>
    <w:rsid w:val="00822748"/>
    <w:rsid w:val="0082331F"/>
    <w:rsid w:val="008478D9"/>
    <w:rsid w:val="00871A60"/>
    <w:rsid w:val="00873CF8"/>
    <w:rsid w:val="0088209A"/>
    <w:rsid w:val="00896A33"/>
    <w:rsid w:val="008B68E8"/>
    <w:rsid w:val="008C493B"/>
    <w:rsid w:val="008E070D"/>
    <w:rsid w:val="008F7428"/>
    <w:rsid w:val="008F7CBA"/>
    <w:rsid w:val="00913F6A"/>
    <w:rsid w:val="009358FD"/>
    <w:rsid w:val="00942808"/>
    <w:rsid w:val="0097555F"/>
    <w:rsid w:val="009771B4"/>
    <w:rsid w:val="00977AE0"/>
    <w:rsid w:val="00985608"/>
    <w:rsid w:val="00992EB1"/>
    <w:rsid w:val="009977DC"/>
    <w:rsid w:val="009A2C80"/>
    <w:rsid w:val="009D0733"/>
    <w:rsid w:val="009E4D15"/>
    <w:rsid w:val="009E5621"/>
    <w:rsid w:val="009F5760"/>
    <w:rsid w:val="00A13923"/>
    <w:rsid w:val="00A20B24"/>
    <w:rsid w:val="00A237B0"/>
    <w:rsid w:val="00A35162"/>
    <w:rsid w:val="00A52DBF"/>
    <w:rsid w:val="00A57A80"/>
    <w:rsid w:val="00A60EB8"/>
    <w:rsid w:val="00A75ECF"/>
    <w:rsid w:val="00A8308A"/>
    <w:rsid w:val="00AB382B"/>
    <w:rsid w:val="00AD7CB5"/>
    <w:rsid w:val="00AE1EAA"/>
    <w:rsid w:val="00AF616A"/>
    <w:rsid w:val="00B0107B"/>
    <w:rsid w:val="00B23E19"/>
    <w:rsid w:val="00B253AB"/>
    <w:rsid w:val="00B324CE"/>
    <w:rsid w:val="00B405E6"/>
    <w:rsid w:val="00B506E3"/>
    <w:rsid w:val="00B66ABB"/>
    <w:rsid w:val="00B81660"/>
    <w:rsid w:val="00BA147E"/>
    <w:rsid w:val="00BA3B5B"/>
    <w:rsid w:val="00BB4030"/>
    <w:rsid w:val="00BF5904"/>
    <w:rsid w:val="00C01BA9"/>
    <w:rsid w:val="00C06F1B"/>
    <w:rsid w:val="00C24FE0"/>
    <w:rsid w:val="00C4643A"/>
    <w:rsid w:val="00C62DEE"/>
    <w:rsid w:val="00C72668"/>
    <w:rsid w:val="00C94445"/>
    <w:rsid w:val="00CB00C0"/>
    <w:rsid w:val="00CB6337"/>
    <w:rsid w:val="00CB6C47"/>
    <w:rsid w:val="00CD59B3"/>
    <w:rsid w:val="00CE10B2"/>
    <w:rsid w:val="00CE4750"/>
    <w:rsid w:val="00CF04C4"/>
    <w:rsid w:val="00CF47F2"/>
    <w:rsid w:val="00D0690F"/>
    <w:rsid w:val="00D07C8B"/>
    <w:rsid w:val="00D14A79"/>
    <w:rsid w:val="00D25B99"/>
    <w:rsid w:val="00D27E8B"/>
    <w:rsid w:val="00D5032A"/>
    <w:rsid w:val="00D7479F"/>
    <w:rsid w:val="00D812DB"/>
    <w:rsid w:val="00D83D43"/>
    <w:rsid w:val="00D91B8E"/>
    <w:rsid w:val="00DA6EED"/>
    <w:rsid w:val="00DC6132"/>
    <w:rsid w:val="00DE3648"/>
    <w:rsid w:val="00DF368F"/>
    <w:rsid w:val="00E14D12"/>
    <w:rsid w:val="00E1714D"/>
    <w:rsid w:val="00E467E4"/>
    <w:rsid w:val="00E60DA2"/>
    <w:rsid w:val="00E8158E"/>
    <w:rsid w:val="00E82384"/>
    <w:rsid w:val="00E971B3"/>
    <w:rsid w:val="00E97A0B"/>
    <w:rsid w:val="00EA75CF"/>
    <w:rsid w:val="00ED0FBC"/>
    <w:rsid w:val="00ED6E18"/>
    <w:rsid w:val="00EE61BD"/>
    <w:rsid w:val="00EF1951"/>
    <w:rsid w:val="00EF5935"/>
    <w:rsid w:val="00EF7142"/>
    <w:rsid w:val="00F0331E"/>
    <w:rsid w:val="00F038DF"/>
    <w:rsid w:val="00F1764A"/>
    <w:rsid w:val="00F34399"/>
    <w:rsid w:val="00F8609B"/>
    <w:rsid w:val="00FE1199"/>
    <w:rsid w:val="00FE24B9"/>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5:chartTrackingRefBased/>
  <w15:docId w15:val="{889CC8A3-97AA-4429-8275-7FCDEA51A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F5935"/>
    <w:rPr>
      <w:rFonts w:ascii="Segoe UI Light" w:hAnsi="Segoe UI Light"/>
      <w:b/>
      <w:color w:val="000000" w:themeColor="text1"/>
      <w:sz w:val="20"/>
    </w:rPr>
  </w:style>
  <w:style w:type="paragraph" w:styleId="berschrift1">
    <w:name w:val="heading 1"/>
    <w:basedOn w:val="Standard"/>
    <w:next w:val="Standard"/>
    <w:link w:val="berschrift1Zchn"/>
    <w:uiPriority w:val="9"/>
    <w:qFormat/>
    <w:rsid w:val="00EF5935"/>
    <w:pPr>
      <w:keepNext/>
      <w:keepLines/>
      <w:numPr>
        <w:numId w:val="10"/>
      </w:numPr>
      <w:spacing w:before="240" w:after="0"/>
      <w:outlineLvl w:val="0"/>
    </w:pPr>
    <w:rPr>
      <w:rFonts w:ascii="Segoe UI" w:eastAsiaTheme="majorEastAsia" w:hAnsi="Segoe UI" w:cstheme="majorBidi"/>
      <w:sz w:val="32"/>
      <w:szCs w:val="32"/>
    </w:rPr>
  </w:style>
  <w:style w:type="paragraph" w:styleId="berschrift2">
    <w:name w:val="heading 2"/>
    <w:basedOn w:val="Standard"/>
    <w:next w:val="Standard"/>
    <w:link w:val="berschrift2Zchn"/>
    <w:uiPriority w:val="9"/>
    <w:unhideWhenUsed/>
    <w:qFormat/>
    <w:rsid w:val="00EF5935"/>
    <w:pPr>
      <w:keepNext/>
      <w:keepLines/>
      <w:numPr>
        <w:ilvl w:val="1"/>
        <w:numId w:val="10"/>
      </w:numPr>
      <w:spacing w:before="40" w:after="0"/>
      <w:outlineLvl w:val="1"/>
    </w:pPr>
    <w:rPr>
      <w:rFonts w:ascii="Segoe UI" w:eastAsiaTheme="majorEastAsia" w:hAnsi="Segoe UI" w:cstheme="majorBidi"/>
      <w:sz w:val="28"/>
      <w:szCs w:val="26"/>
    </w:rPr>
  </w:style>
  <w:style w:type="paragraph" w:styleId="berschrift3">
    <w:name w:val="heading 3"/>
    <w:basedOn w:val="Standard"/>
    <w:next w:val="Standard"/>
    <w:link w:val="berschrift3Zchn"/>
    <w:uiPriority w:val="9"/>
    <w:unhideWhenUsed/>
    <w:qFormat/>
    <w:rsid w:val="00EF5935"/>
    <w:pPr>
      <w:numPr>
        <w:ilvl w:val="2"/>
        <w:numId w:val="10"/>
      </w:numPr>
      <w:outlineLvl w:val="2"/>
    </w:pPr>
    <w:rPr>
      <w:rFonts w:ascii="Segoe UI" w:hAnsi="Segoe UI"/>
      <w:sz w:val="26"/>
    </w:rPr>
  </w:style>
  <w:style w:type="paragraph" w:styleId="berschrift4">
    <w:name w:val="heading 4"/>
    <w:basedOn w:val="Standard"/>
    <w:next w:val="Standard"/>
    <w:link w:val="berschrift4Zchn"/>
    <w:uiPriority w:val="9"/>
    <w:unhideWhenUsed/>
    <w:qFormat/>
    <w:rsid w:val="00EF5935"/>
    <w:pPr>
      <w:keepNext/>
      <w:keepLines/>
      <w:numPr>
        <w:ilvl w:val="3"/>
        <w:numId w:val="10"/>
      </w:numPr>
      <w:spacing w:before="40" w:after="0"/>
      <w:outlineLvl w:val="3"/>
    </w:pPr>
    <w:rPr>
      <w:rFonts w:ascii="Segoe UI" w:eastAsiaTheme="majorEastAsia" w:hAnsi="Segoe UI" w:cstheme="majorBidi"/>
      <w:iCs/>
      <w:sz w:val="24"/>
    </w:rPr>
  </w:style>
  <w:style w:type="paragraph" w:styleId="berschrift5">
    <w:name w:val="heading 5"/>
    <w:basedOn w:val="berschrift3"/>
    <w:next w:val="Standard"/>
    <w:link w:val="berschrift5Zchn"/>
    <w:uiPriority w:val="9"/>
    <w:unhideWhenUsed/>
    <w:qFormat/>
    <w:rsid w:val="00EF5935"/>
    <w:pPr>
      <w:numPr>
        <w:ilvl w:val="4"/>
      </w:numPr>
      <w:outlineLvl w:val="4"/>
    </w:pPr>
    <w:rPr>
      <w:i/>
      <w:sz w:val="22"/>
    </w:rPr>
  </w:style>
  <w:style w:type="paragraph" w:styleId="berschrift6">
    <w:name w:val="heading 6"/>
    <w:basedOn w:val="Standard"/>
    <w:next w:val="Standard"/>
    <w:link w:val="berschrift6Zchn"/>
    <w:uiPriority w:val="9"/>
    <w:semiHidden/>
    <w:unhideWhenUsed/>
    <w:rsid w:val="00493978"/>
    <w:pPr>
      <w:keepNext/>
      <w:keepLines/>
      <w:numPr>
        <w:ilvl w:val="5"/>
        <w:numId w:val="10"/>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93978"/>
    <w:pPr>
      <w:keepNext/>
      <w:keepLines/>
      <w:numPr>
        <w:ilvl w:val="6"/>
        <w:numId w:val="10"/>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9397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rsid w:val="0049397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F5935"/>
    <w:rPr>
      <w:rFonts w:ascii="Segoe UI" w:eastAsiaTheme="majorEastAsia" w:hAnsi="Segoe UI" w:cstheme="majorBidi"/>
      <w:b/>
      <w:color w:val="000000" w:themeColor="text1"/>
      <w:sz w:val="32"/>
      <w:szCs w:val="32"/>
    </w:rPr>
  </w:style>
  <w:style w:type="paragraph" w:styleId="Titel">
    <w:name w:val="Title"/>
    <w:basedOn w:val="Standard"/>
    <w:next w:val="Standard"/>
    <w:link w:val="TitelZchn"/>
    <w:uiPriority w:val="10"/>
    <w:qFormat/>
    <w:rsid w:val="00AB382B"/>
    <w:pPr>
      <w:spacing w:after="0" w:line="240" w:lineRule="auto"/>
      <w:contextualSpacing/>
    </w:pPr>
    <w:rPr>
      <w:rFonts w:eastAsiaTheme="majorEastAsia" w:cstheme="majorBidi"/>
      <w:spacing w:val="-10"/>
      <w:kern w:val="28"/>
      <w:sz w:val="72"/>
      <w:szCs w:val="56"/>
    </w:rPr>
  </w:style>
  <w:style w:type="character" w:customStyle="1" w:styleId="TitelZchn">
    <w:name w:val="Titel Zchn"/>
    <w:basedOn w:val="Absatz-Standardschriftart"/>
    <w:link w:val="Titel"/>
    <w:uiPriority w:val="10"/>
    <w:rsid w:val="00AB382B"/>
    <w:rPr>
      <w:rFonts w:ascii="Arial" w:eastAsiaTheme="majorEastAsia" w:hAnsi="Arial" w:cstheme="majorBidi"/>
      <w:color w:val="000000" w:themeColor="text1"/>
      <w:spacing w:val="-10"/>
      <w:kern w:val="28"/>
      <w:sz w:val="72"/>
      <w:szCs w:val="56"/>
    </w:rPr>
  </w:style>
  <w:style w:type="paragraph" w:customStyle="1" w:styleId="1TitelblattInformationen">
    <w:name w:val="1) Titelblatt_Informationen"/>
    <w:basedOn w:val="Titel"/>
    <w:link w:val="1TitelblattInformationenZchn"/>
    <w:rsid w:val="00AB382B"/>
    <w:pPr>
      <w:jc w:val="center"/>
    </w:pPr>
    <w:rPr>
      <w:rFonts w:cs="Arial"/>
      <w:sz w:val="28"/>
    </w:rPr>
  </w:style>
  <w:style w:type="character" w:customStyle="1" w:styleId="1TitelblattInformationenZchn">
    <w:name w:val="1) Titelblatt_Informationen Zchn"/>
    <w:basedOn w:val="TitelZchn"/>
    <w:link w:val="1TitelblattInformationen"/>
    <w:rsid w:val="00AB382B"/>
    <w:rPr>
      <w:rFonts w:ascii="Arial" w:eastAsiaTheme="majorEastAsia" w:hAnsi="Arial" w:cs="Arial"/>
      <w:color w:val="000000" w:themeColor="text1"/>
      <w:spacing w:val="-10"/>
      <w:kern w:val="28"/>
      <w:sz w:val="28"/>
      <w:szCs w:val="56"/>
    </w:rPr>
  </w:style>
  <w:style w:type="paragraph" w:customStyle="1" w:styleId="1Titelblattinfos">
    <w:name w:val="1) Titelblattinfos"/>
    <w:basedOn w:val="Standard"/>
    <w:link w:val="1TitelblattinfosZchn"/>
    <w:rsid w:val="00AB382B"/>
    <w:rPr>
      <w:sz w:val="28"/>
    </w:rPr>
  </w:style>
  <w:style w:type="character" w:customStyle="1" w:styleId="1TitelblattinfosZchn">
    <w:name w:val="1) Titelblattinfos Zchn"/>
    <w:basedOn w:val="Absatz-Standardschriftart"/>
    <w:link w:val="1Titelblattinfos"/>
    <w:rsid w:val="00AB382B"/>
    <w:rPr>
      <w:rFonts w:ascii="Arial" w:hAnsi="Arial"/>
      <w:color w:val="000000" w:themeColor="text1"/>
      <w:sz w:val="28"/>
    </w:rPr>
  </w:style>
  <w:style w:type="paragraph" w:customStyle="1" w:styleId="2Titelblattinfos">
    <w:name w:val="2) Titelblattinfos"/>
    <w:basedOn w:val="Standard"/>
    <w:link w:val="2TitelblattinfosZchn"/>
    <w:rsid w:val="00AB382B"/>
    <w:pPr>
      <w:jc w:val="center"/>
    </w:pPr>
    <w:rPr>
      <w:rFonts w:cs="Arial"/>
    </w:rPr>
  </w:style>
  <w:style w:type="character" w:customStyle="1" w:styleId="2TitelblattinfosZchn">
    <w:name w:val="2) Titelblattinfos Zchn"/>
    <w:basedOn w:val="Absatz-Standardschriftart"/>
    <w:link w:val="2Titelblattinfos"/>
    <w:rsid w:val="00AB382B"/>
    <w:rPr>
      <w:rFonts w:ascii="Arial" w:hAnsi="Arial" w:cs="Arial"/>
    </w:rPr>
  </w:style>
  <w:style w:type="paragraph" w:customStyle="1" w:styleId="3TitelblattKlasse">
    <w:name w:val="3) Titelblatt_Klasse"/>
    <w:basedOn w:val="Standard"/>
    <w:link w:val="3TitelblattKlasseZchn"/>
    <w:rsid w:val="00AB382B"/>
    <w:pPr>
      <w:jc w:val="center"/>
    </w:pPr>
    <w:rPr>
      <w:rFonts w:cs="Arial"/>
      <w:b w:val="0"/>
      <w:sz w:val="24"/>
    </w:rPr>
  </w:style>
  <w:style w:type="character" w:customStyle="1" w:styleId="3TitelblattKlasseZchn">
    <w:name w:val="3) Titelblatt_Klasse Zchn"/>
    <w:basedOn w:val="Absatz-Standardschriftart"/>
    <w:link w:val="3TitelblattKlasse"/>
    <w:rsid w:val="00AB382B"/>
    <w:rPr>
      <w:rFonts w:ascii="Arial" w:hAnsi="Arial" w:cs="Arial"/>
      <w:b/>
      <w:sz w:val="24"/>
    </w:rPr>
  </w:style>
  <w:style w:type="paragraph" w:customStyle="1" w:styleId="4TitelblattLehrperson">
    <w:name w:val="4) Titelblatt_Lehrperson"/>
    <w:basedOn w:val="Standard"/>
    <w:link w:val="4TitelblattLehrpersonZchn"/>
    <w:rsid w:val="00AB382B"/>
    <w:pPr>
      <w:jc w:val="center"/>
    </w:pPr>
    <w:rPr>
      <w:rFonts w:cs="Arial"/>
      <w:sz w:val="24"/>
    </w:rPr>
  </w:style>
  <w:style w:type="character" w:customStyle="1" w:styleId="4TitelblattLehrpersonZchn">
    <w:name w:val="4) Titelblatt_Lehrperson Zchn"/>
    <w:basedOn w:val="Absatz-Standardschriftart"/>
    <w:link w:val="4TitelblattLehrperson"/>
    <w:rsid w:val="00AB382B"/>
    <w:rPr>
      <w:rFonts w:ascii="Arial" w:hAnsi="Arial" w:cs="Arial"/>
      <w:sz w:val="24"/>
    </w:rPr>
  </w:style>
  <w:style w:type="paragraph" w:customStyle="1" w:styleId="Inhaltsverzeichnisberschrift">
    <w:name w:val="Inhaltsverzeichnis_Überschrift"/>
    <w:basedOn w:val="berschrift1"/>
    <w:link w:val="InhaltsverzeichnisberschriftZchn"/>
    <w:rsid w:val="00746807"/>
  </w:style>
  <w:style w:type="character" w:customStyle="1" w:styleId="InhaltsverzeichnisberschriftZchn">
    <w:name w:val="Inhaltsverzeichnis_Überschrift Zchn"/>
    <w:basedOn w:val="berschrift1Zchn"/>
    <w:link w:val="Inhaltsverzeichnisberschrift"/>
    <w:rsid w:val="00746807"/>
    <w:rPr>
      <w:rFonts w:ascii="Arial" w:eastAsiaTheme="majorEastAsia" w:hAnsi="Arial" w:cstheme="majorBidi"/>
      <w:b/>
      <w:color w:val="000000" w:themeColor="text1"/>
      <w:sz w:val="28"/>
      <w:szCs w:val="32"/>
    </w:rPr>
  </w:style>
  <w:style w:type="paragraph" w:customStyle="1" w:styleId="Mittelberschrift">
    <w:name w:val="Mittelüberschrift"/>
    <w:basedOn w:val="berschrift3"/>
    <w:link w:val="MittelberschriftZchn"/>
    <w:rsid w:val="002B6F4A"/>
    <w:pPr>
      <w:spacing w:before="60" w:line="240" w:lineRule="auto"/>
      <w:ind w:left="851" w:hanging="851"/>
    </w:pPr>
    <w:rPr>
      <w:rFonts w:ascii="Arial" w:hAnsi="Arial"/>
      <w:b w:val="0"/>
    </w:rPr>
  </w:style>
  <w:style w:type="character" w:customStyle="1" w:styleId="MittelberschriftZchn">
    <w:name w:val="Mittelüberschrift Zchn"/>
    <w:basedOn w:val="berschrift3Zchn"/>
    <w:link w:val="Mittelberschrift"/>
    <w:rsid w:val="002B6F4A"/>
    <w:rPr>
      <w:rFonts w:ascii="Arial" w:eastAsiaTheme="majorEastAsia" w:hAnsi="Arial" w:cstheme="majorBidi"/>
      <w:b w:val="0"/>
      <w:color w:val="000000" w:themeColor="text1"/>
      <w:sz w:val="24"/>
      <w:szCs w:val="24"/>
    </w:rPr>
  </w:style>
  <w:style w:type="character" w:customStyle="1" w:styleId="berschrift3Zchn">
    <w:name w:val="Überschrift 3 Zchn"/>
    <w:basedOn w:val="Absatz-Standardschriftart"/>
    <w:link w:val="berschrift3"/>
    <w:uiPriority w:val="9"/>
    <w:rsid w:val="00EF5935"/>
    <w:rPr>
      <w:rFonts w:ascii="Segoe UI" w:hAnsi="Segoe UI"/>
      <w:b/>
      <w:color w:val="000000" w:themeColor="text1"/>
      <w:sz w:val="26"/>
    </w:rPr>
  </w:style>
  <w:style w:type="paragraph" w:customStyle="1" w:styleId="NummerierteAufzhlung">
    <w:name w:val="Nummerierte Aufzählung"/>
    <w:basedOn w:val="Listenabsatz"/>
    <w:link w:val="NummerierteAufzhlungZchn"/>
    <w:rsid w:val="006B70E9"/>
    <w:pPr>
      <w:numPr>
        <w:numId w:val="2"/>
      </w:numPr>
      <w:ind w:left="360" w:hanging="360"/>
    </w:pPr>
    <w:rPr>
      <w:rFonts w:cs="Arial"/>
    </w:rPr>
  </w:style>
  <w:style w:type="character" w:customStyle="1" w:styleId="NummerierteAufzhlungZchn">
    <w:name w:val="Nummerierte Aufzählung Zchn"/>
    <w:basedOn w:val="Absatz-Standardschriftart"/>
    <w:link w:val="NummerierteAufzhlung"/>
    <w:rsid w:val="006B70E9"/>
    <w:rPr>
      <w:rFonts w:ascii="Arial" w:hAnsi="Arial" w:cs="Arial"/>
    </w:rPr>
  </w:style>
  <w:style w:type="paragraph" w:styleId="Listenabsatz">
    <w:name w:val="List Paragraph"/>
    <w:basedOn w:val="Standard"/>
    <w:uiPriority w:val="34"/>
    <w:rsid w:val="006B70E9"/>
    <w:pPr>
      <w:ind w:left="720"/>
      <w:contextualSpacing/>
    </w:pPr>
  </w:style>
  <w:style w:type="character" w:customStyle="1" w:styleId="berschrift5Zchn">
    <w:name w:val="Überschrift 5 Zchn"/>
    <w:basedOn w:val="Absatz-Standardschriftart"/>
    <w:link w:val="berschrift5"/>
    <w:uiPriority w:val="9"/>
    <w:rsid w:val="00EF5935"/>
    <w:rPr>
      <w:rFonts w:ascii="Segoe UI" w:hAnsi="Segoe UI"/>
      <w:b/>
      <w:i/>
      <w:color w:val="000000" w:themeColor="text1"/>
    </w:rPr>
  </w:style>
  <w:style w:type="character" w:customStyle="1" w:styleId="berschrift2Zchn">
    <w:name w:val="Überschrift 2 Zchn"/>
    <w:basedOn w:val="Absatz-Standardschriftart"/>
    <w:link w:val="berschrift2"/>
    <w:uiPriority w:val="9"/>
    <w:rsid w:val="00EF5935"/>
    <w:rPr>
      <w:rFonts w:ascii="Segoe UI" w:eastAsiaTheme="majorEastAsia" w:hAnsi="Segoe UI" w:cstheme="majorBidi"/>
      <w:b/>
      <w:color w:val="000000" w:themeColor="text1"/>
      <w:sz w:val="28"/>
      <w:szCs w:val="26"/>
    </w:rPr>
  </w:style>
  <w:style w:type="character" w:customStyle="1" w:styleId="berschrift4Zchn">
    <w:name w:val="Überschrift 4 Zchn"/>
    <w:basedOn w:val="Absatz-Standardschriftart"/>
    <w:link w:val="berschrift4"/>
    <w:uiPriority w:val="9"/>
    <w:rsid w:val="00EF5935"/>
    <w:rPr>
      <w:rFonts w:ascii="Segoe UI" w:eastAsiaTheme="majorEastAsia" w:hAnsi="Segoe UI" w:cstheme="majorBidi"/>
      <w:b/>
      <w:iCs/>
      <w:color w:val="000000" w:themeColor="text1"/>
      <w:sz w:val="24"/>
    </w:rPr>
  </w:style>
  <w:style w:type="character" w:customStyle="1" w:styleId="berschrift6Zchn">
    <w:name w:val="Überschrift 6 Zchn"/>
    <w:basedOn w:val="Absatz-Standardschriftart"/>
    <w:link w:val="berschrift6"/>
    <w:uiPriority w:val="9"/>
    <w:semiHidden/>
    <w:rsid w:val="00493978"/>
    <w:rPr>
      <w:rFonts w:asciiTheme="majorHAnsi" w:eastAsiaTheme="majorEastAsia" w:hAnsiTheme="majorHAnsi" w:cstheme="majorBidi"/>
      <w:b/>
      <w:color w:val="1F4D78" w:themeColor="accent1" w:themeShade="7F"/>
      <w:sz w:val="20"/>
    </w:rPr>
  </w:style>
  <w:style w:type="character" w:customStyle="1" w:styleId="berschrift7Zchn">
    <w:name w:val="Überschrift 7 Zchn"/>
    <w:basedOn w:val="Absatz-Standardschriftart"/>
    <w:link w:val="berschrift7"/>
    <w:uiPriority w:val="9"/>
    <w:semiHidden/>
    <w:rsid w:val="00493978"/>
    <w:rPr>
      <w:rFonts w:asciiTheme="majorHAnsi" w:eastAsiaTheme="majorEastAsia" w:hAnsiTheme="majorHAnsi" w:cstheme="majorBidi"/>
      <w:b/>
      <w:i/>
      <w:iCs/>
      <w:color w:val="1F4D78" w:themeColor="accent1" w:themeShade="7F"/>
      <w:sz w:val="20"/>
    </w:rPr>
  </w:style>
  <w:style w:type="character" w:customStyle="1" w:styleId="berschrift8Zchn">
    <w:name w:val="Überschrift 8 Zchn"/>
    <w:basedOn w:val="Absatz-Standardschriftart"/>
    <w:link w:val="berschrift8"/>
    <w:uiPriority w:val="9"/>
    <w:semiHidden/>
    <w:rsid w:val="00493978"/>
    <w:rPr>
      <w:rFonts w:asciiTheme="majorHAnsi" w:eastAsiaTheme="majorEastAsia" w:hAnsiTheme="majorHAnsi" w:cstheme="majorBidi"/>
      <w:b/>
      <w:color w:val="272727" w:themeColor="text1" w:themeTint="D8"/>
      <w:sz w:val="21"/>
      <w:szCs w:val="21"/>
    </w:rPr>
  </w:style>
  <w:style w:type="character" w:customStyle="1" w:styleId="berschrift9Zchn">
    <w:name w:val="Überschrift 9 Zchn"/>
    <w:basedOn w:val="Absatz-Standardschriftart"/>
    <w:link w:val="berschrift9"/>
    <w:uiPriority w:val="9"/>
    <w:rsid w:val="00493978"/>
    <w:rPr>
      <w:rFonts w:asciiTheme="majorHAnsi" w:eastAsiaTheme="majorEastAsia" w:hAnsiTheme="majorHAnsi" w:cstheme="majorBidi"/>
      <w:b/>
      <w:i/>
      <w:iCs/>
      <w:color w:val="272727" w:themeColor="text1" w:themeTint="D8"/>
      <w:sz w:val="21"/>
      <w:szCs w:val="21"/>
    </w:rPr>
  </w:style>
  <w:style w:type="numbering" w:customStyle="1" w:styleId="Listen">
    <w:name w:val="Listen"/>
    <w:uiPriority w:val="99"/>
    <w:rsid w:val="0043387D"/>
    <w:pPr>
      <w:numPr>
        <w:numId w:val="13"/>
      </w:numPr>
    </w:pPr>
  </w:style>
  <w:style w:type="paragraph" w:styleId="Zitat">
    <w:name w:val="Quote"/>
    <w:basedOn w:val="Standard"/>
    <w:next w:val="Standard"/>
    <w:link w:val="ZitatZchn"/>
    <w:uiPriority w:val="29"/>
    <w:qFormat/>
    <w:rsid w:val="00E97A0B"/>
    <w:pPr>
      <w:spacing w:before="200"/>
      <w:ind w:left="864" w:right="864"/>
      <w:jc w:val="center"/>
    </w:pPr>
    <w:rPr>
      <w:rFonts w:ascii="Segoe UI" w:hAnsi="Segoe UI"/>
      <w:b w:val="0"/>
      <w:i/>
      <w:iCs/>
      <w:color w:val="404040" w:themeColor="text1" w:themeTint="BF"/>
      <w:sz w:val="22"/>
    </w:rPr>
  </w:style>
  <w:style w:type="character" w:customStyle="1" w:styleId="ZitatZchn">
    <w:name w:val="Zitat Zchn"/>
    <w:basedOn w:val="Absatz-Standardschriftart"/>
    <w:link w:val="Zitat"/>
    <w:uiPriority w:val="29"/>
    <w:rsid w:val="00E97A0B"/>
    <w:rPr>
      <w:rFonts w:ascii="Segoe UI" w:hAnsi="Segoe UI"/>
      <w:i/>
      <w:iCs/>
      <w:color w:val="404040" w:themeColor="text1" w:themeTint="BF"/>
    </w:rPr>
  </w:style>
  <w:style w:type="table" w:styleId="Tabellenraster">
    <w:name w:val="Table Grid"/>
    <w:basedOn w:val="NormaleTabelle"/>
    <w:uiPriority w:val="39"/>
    <w:rsid w:val="006F4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
    <w:name w:val="Tabelle"/>
    <w:basedOn w:val="NormaleTabelle"/>
    <w:uiPriority w:val="99"/>
    <w:rsid w:val="006F4807"/>
    <w:pPr>
      <w:spacing w:after="0" w:line="240" w:lineRule="auto"/>
    </w:pPr>
    <w:rPr>
      <w:rFonts w:ascii="Segoe UI" w:hAnsi="Segoe UI"/>
    </w:rPr>
    <w:tblPr>
      <w:tblStyleRowBandSize w:val="1"/>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blStylePr w:type="firstRow">
      <w:rPr>
        <w:rFonts w:ascii="Segoe UI" w:hAnsi="Segoe UI"/>
        <w:b/>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002060"/>
      </w:tcPr>
    </w:tblStylePr>
    <w:tblStylePr w:type="lastRow">
      <w:tblPr/>
      <w:tcPr>
        <w:shd w:val="clear" w:color="auto" w:fill="002060"/>
      </w:tcPr>
    </w:tblStylePr>
    <w:tblStylePr w:type="band2Horz">
      <w:tblPr/>
      <w:tcPr>
        <w:shd w:val="clear" w:color="auto" w:fill="D9E2F3"/>
      </w:tcPr>
    </w:tblStylePr>
  </w:style>
  <w:style w:type="paragraph" w:styleId="Kopfzeile">
    <w:name w:val="header"/>
    <w:basedOn w:val="Standard"/>
    <w:link w:val="KopfzeileZchn"/>
    <w:uiPriority w:val="99"/>
    <w:unhideWhenUsed/>
    <w:rsid w:val="007F3E8A"/>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7F3E8A"/>
    <w:rPr>
      <w:rFonts w:ascii="Segoe UI Light" w:hAnsi="Segoe UI Light"/>
      <w:b/>
      <w:color w:val="000000" w:themeColor="text1"/>
      <w:sz w:val="20"/>
    </w:rPr>
  </w:style>
  <w:style w:type="paragraph" w:styleId="Fuzeile">
    <w:name w:val="footer"/>
    <w:basedOn w:val="Standard"/>
    <w:link w:val="FuzeileZchn"/>
    <w:uiPriority w:val="99"/>
    <w:unhideWhenUsed/>
    <w:rsid w:val="007F3E8A"/>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7F3E8A"/>
    <w:rPr>
      <w:rFonts w:ascii="Segoe UI Light" w:hAnsi="Segoe UI Light"/>
      <w:b/>
      <w:color w:val="000000" w:themeColor="text1"/>
      <w:sz w:val="20"/>
    </w:rPr>
  </w:style>
  <w:style w:type="character" w:styleId="Platzhaltertext">
    <w:name w:val="Placeholder Text"/>
    <w:basedOn w:val="Absatz-Standardschriftart"/>
    <w:uiPriority w:val="99"/>
    <w:semiHidden/>
    <w:rsid w:val="003A17C7"/>
    <w:rPr>
      <w:color w:val="808080"/>
    </w:rPr>
  </w:style>
  <w:style w:type="paragraph" w:styleId="Endnotentext">
    <w:name w:val="endnote text"/>
    <w:basedOn w:val="Standard"/>
    <w:link w:val="EndnotentextZchn"/>
    <w:uiPriority w:val="99"/>
    <w:semiHidden/>
    <w:unhideWhenUsed/>
    <w:rsid w:val="00004DD9"/>
    <w:pPr>
      <w:spacing w:after="0" w:line="240" w:lineRule="auto"/>
    </w:pPr>
    <w:rPr>
      <w:szCs w:val="20"/>
    </w:rPr>
  </w:style>
  <w:style w:type="character" w:customStyle="1" w:styleId="EndnotentextZchn">
    <w:name w:val="Endnotentext Zchn"/>
    <w:basedOn w:val="Absatz-Standardschriftart"/>
    <w:link w:val="Endnotentext"/>
    <w:uiPriority w:val="99"/>
    <w:semiHidden/>
    <w:rsid w:val="00004DD9"/>
    <w:rPr>
      <w:rFonts w:ascii="Segoe UI Light" w:hAnsi="Segoe UI Light"/>
      <w:b/>
      <w:color w:val="000000" w:themeColor="text1"/>
      <w:sz w:val="20"/>
      <w:szCs w:val="20"/>
    </w:rPr>
  </w:style>
  <w:style w:type="character" w:styleId="Endnotenzeichen">
    <w:name w:val="endnote reference"/>
    <w:basedOn w:val="Absatz-Standardschriftart"/>
    <w:uiPriority w:val="99"/>
    <w:unhideWhenUsed/>
    <w:rsid w:val="00004DD9"/>
    <w:rPr>
      <w:vertAlign w:val="superscript"/>
    </w:rPr>
  </w:style>
  <w:style w:type="paragraph" w:styleId="Beschriftung">
    <w:name w:val="caption"/>
    <w:basedOn w:val="Standard"/>
    <w:next w:val="Standard"/>
    <w:uiPriority w:val="35"/>
    <w:unhideWhenUsed/>
    <w:qFormat/>
    <w:rsid w:val="007B602F"/>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A75ECF"/>
    <w:pPr>
      <w:spacing w:after="0"/>
    </w:pPr>
  </w:style>
  <w:style w:type="character" w:styleId="Hyperlink">
    <w:name w:val="Hyperlink"/>
    <w:basedOn w:val="Absatz-Standardschriftart"/>
    <w:uiPriority w:val="99"/>
    <w:unhideWhenUsed/>
    <w:rsid w:val="00A75EC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file:///Z:\Projekte\CC_WISSLearnCards\UserStory1_User\Konzept_Phase2\Design\Desig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Z:\Mitarbeiter\FrithjofHoppe\Vorlagen\CCVorla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coffeecode@gmx.ch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86E4CA-BFD7-432F-B721-8E420F3CF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CCVorlage.dotx</Template>
  <TotalTime>0</TotalTime>
  <Pages>14</Pages>
  <Words>1549</Words>
  <Characters>9760</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Frithjof Hoppe</dc:creator>
  <cp:keywords/>
  <dc:description/>
  <cp:lastModifiedBy>Hoppe Frithjof</cp:lastModifiedBy>
  <cp:revision>199</cp:revision>
  <dcterms:created xsi:type="dcterms:W3CDTF">2017-06-27T06:07:00Z</dcterms:created>
  <dcterms:modified xsi:type="dcterms:W3CDTF">2017-06-29T15:18:00Z</dcterms:modified>
</cp:coreProperties>
</file>